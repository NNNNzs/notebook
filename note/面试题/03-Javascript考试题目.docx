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99B" w:rsidRDefault="007D599B" w:rsidP="00C7217B">
      <w:pPr>
        <w:pStyle w:val="Title"/>
        <w:rPr>
          <w:rFonts w:cs="Times New Roman"/>
          <w:lang w:val="pt-BR"/>
        </w:rPr>
      </w:pPr>
      <w:r>
        <w:rPr>
          <w:rFonts w:cs="宋体" w:hint="eastAsia"/>
          <w:lang w:val="pt-BR"/>
        </w:rPr>
        <w:t>复习题</w:t>
      </w:r>
    </w:p>
    <w:p w:rsidR="007D599B" w:rsidRDefault="007D599B" w:rsidP="00C7217B">
      <w:pPr>
        <w:pStyle w:val="Subtitle"/>
        <w:jc w:val="left"/>
        <w:rPr>
          <w:rFonts w:cs="Times New Roman"/>
          <w:lang w:val="pt-BR"/>
        </w:rPr>
      </w:pPr>
      <w:r>
        <w:rPr>
          <w:rFonts w:cs="宋体" w:hint="eastAsia"/>
          <w:lang w:val="pt-BR"/>
        </w:rPr>
        <w:t>一、选择题</w:t>
      </w:r>
    </w:p>
    <w:p w:rsidR="007D599B" w:rsidRPr="00DF2A12" w:rsidRDefault="007D599B" w:rsidP="00C7217B">
      <w:pPr>
        <w:rPr>
          <w:lang w:val="pt-BR"/>
        </w:rPr>
      </w:pPr>
      <w:r w:rsidRPr="00DF2A12">
        <w:rPr>
          <w:lang w:val="pt-BR"/>
        </w:rPr>
        <w:t>1</w:t>
      </w:r>
      <w:r>
        <w:rPr>
          <w:rFonts w:cs="宋体" w:hint="eastAsia"/>
        </w:rPr>
        <w:t>、写</w:t>
      </w:r>
      <w:r w:rsidRPr="00DF2A12">
        <w:rPr>
          <w:rFonts w:cs="宋体" w:hint="eastAsia"/>
          <w:lang w:val="pt-BR"/>
        </w:rPr>
        <w:t>“</w:t>
      </w:r>
      <w:r w:rsidRPr="00DF2A12">
        <w:rPr>
          <w:lang w:val="pt-BR"/>
        </w:rPr>
        <w:t>Hello World</w:t>
      </w:r>
      <w:r w:rsidRPr="00DF2A12">
        <w:rPr>
          <w:rFonts w:cs="宋体" w:hint="eastAsia"/>
          <w:lang w:val="pt-BR"/>
        </w:rPr>
        <w:t>”</w:t>
      </w:r>
      <w:r>
        <w:rPr>
          <w:rFonts w:cs="宋体" w:hint="eastAsia"/>
        </w:rPr>
        <w:t>的正确</w:t>
      </w:r>
      <w:r w:rsidRPr="00DF2A12">
        <w:rPr>
          <w:lang w:val="pt-BR"/>
        </w:rPr>
        <w:t>javascript</w:t>
      </w:r>
      <w:r>
        <w:rPr>
          <w:rFonts w:cs="宋体" w:hint="eastAsia"/>
        </w:rPr>
        <w:t>语法是</w:t>
      </w:r>
      <w:r w:rsidRPr="00DF2A12">
        <w:rPr>
          <w:rFonts w:cs="宋体" w:hint="eastAsia"/>
          <w:lang w:val="pt-BR"/>
        </w:rPr>
        <w:t>？</w:t>
      </w:r>
      <w:r>
        <w:rPr>
          <w:lang w:val="pt-BR"/>
        </w:rPr>
        <w:t xml:space="preserve">                            (A)</w:t>
      </w:r>
    </w:p>
    <w:p w:rsidR="007D599B" w:rsidRPr="00DF2A12" w:rsidRDefault="007D599B" w:rsidP="00C7217B">
      <w:pPr>
        <w:rPr>
          <w:lang w:val="pt-BR"/>
        </w:rPr>
      </w:pPr>
      <w:r w:rsidRPr="00DF2A12">
        <w:rPr>
          <w:lang w:val="pt-BR"/>
        </w:rPr>
        <w:t>A. document.write("Hello World")</w:t>
      </w:r>
      <w:r w:rsidRPr="00DF2A12">
        <w:rPr>
          <w:lang w:val="pt-BR"/>
        </w:rPr>
        <w:tab/>
      </w:r>
      <w:r w:rsidRPr="00DF2A12">
        <w:rPr>
          <w:lang w:val="pt-BR"/>
        </w:rPr>
        <w:tab/>
        <w:t>B. "Hello World"</w:t>
      </w:r>
      <w:r w:rsidRPr="00DF2A12">
        <w:rPr>
          <w:lang w:val="pt-BR"/>
        </w:rPr>
        <w:tab/>
      </w:r>
    </w:p>
    <w:p w:rsidR="007D599B" w:rsidRPr="00DF2A12" w:rsidRDefault="007D599B" w:rsidP="00C7217B">
      <w:pPr>
        <w:rPr>
          <w:lang w:val="pt-BR"/>
        </w:rPr>
      </w:pPr>
      <w:r w:rsidRPr="00DF2A12">
        <w:rPr>
          <w:lang w:val="pt-BR"/>
        </w:rPr>
        <w:t>C. response.write("Hello World")</w:t>
      </w:r>
      <w:r w:rsidRPr="00DF2A12">
        <w:rPr>
          <w:lang w:val="pt-BR"/>
        </w:rPr>
        <w:tab/>
      </w:r>
      <w:r w:rsidRPr="00DF2A12">
        <w:rPr>
          <w:lang w:val="pt-BR"/>
        </w:rPr>
        <w:tab/>
        <w:t>D. ("Hello World")</w:t>
      </w:r>
    </w:p>
    <w:p w:rsidR="007D599B" w:rsidRPr="00DF2A12" w:rsidRDefault="007D599B" w:rsidP="00C7217B">
      <w:pPr>
        <w:rPr>
          <w:lang w:val="pt-BR"/>
        </w:rPr>
      </w:pPr>
      <w:r w:rsidRPr="00DF2A12">
        <w:rPr>
          <w:lang w:val="pt-BR"/>
        </w:rPr>
        <w:t>2</w:t>
      </w:r>
      <w:r>
        <w:rPr>
          <w:rFonts w:cs="宋体" w:hint="eastAsia"/>
        </w:rPr>
        <w:t>、</w:t>
      </w:r>
      <w:r w:rsidRPr="00DF2A12">
        <w:rPr>
          <w:lang w:val="pt-BR"/>
        </w:rPr>
        <w:t>JS</w:t>
      </w:r>
      <w:r>
        <w:rPr>
          <w:rFonts w:cs="宋体" w:hint="eastAsia"/>
        </w:rPr>
        <w:t>特性不包括</w:t>
      </w:r>
      <w:r>
        <w:rPr>
          <w:lang w:val="pt-BR"/>
        </w:rPr>
        <w:t>( D</w:t>
      </w:r>
      <w:r w:rsidRPr="00DF2A12">
        <w:rPr>
          <w:lang w:val="pt-BR"/>
        </w:rPr>
        <w:t xml:space="preserve"> )</w:t>
      </w:r>
    </w:p>
    <w:p w:rsidR="007D599B" w:rsidRDefault="007D599B" w:rsidP="00C7217B">
      <w:r w:rsidRPr="00DF2A12">
        <w:rPr>
          <w:lang w:val="pt-BR"/>
        </w:rPr>
        <w:t>A.</w:t>
      </w:r>
      <w:r>
        <w:rPr>
          <w:rFonts w:cs="宋体" w:hint="eastAsia"/>
        </w:rPr>
        <w:t>解释性</w:t>
      </w:r>
      <w:r>
        <w:tab/>
      </w:r>
      <w:r>
        <w:tab/>
        <w:t>B.</w:t>
      </w:r>
      <w:r>
        <w:rPr>
          <w:rFonts w:cs="宋体" w:hint="eastAsia"/>
        </w:rPr>
        <w:t>用于客户端</w:t>
      </w:r>
      <w:r>
        <w:tab/>
      </w:r>
      <w:r>
        <w:tab/>
        <w:t>C.</w:t>
      </w:r>
      <w:r>
        <w:rPr>
          <w:rFonts w:cs="宋体" w:hint="eastAsia"/>
        </w:rPr>
        <w:t>基于对象</w:t>
      </w:r>
      <w:r>
        <w:tab/>
      </w:r>
      <w:r>
        <w:tab/>
        <w:t>D.</w:t>
      </w:r>
      <w:r>
        <w:rPr>
          <w:rFonts w:cs="宋体" w:hint="eastAsia"/>
        </w:rPr>
        <w:t>面向对象</w:t>
      </w:r>
    </w:p>
    <w:p w:rsidR="007D599B" w:rsidRDefault="007D599B" w:rsidP="00C7217B">
      <w:r>
        <w:t>3</w:t>
      </w:r>
      <w:r>
        <w:rPr>
          <w:rFonts w:cs="宋体" w:hint="eastAsia"/>
        </w:rPr>
        <w:t>、下列</w:t>
      </w:r>
      <w:r>
        <w:t>JS</w:t>
      </w:r>
      <w:r>
        <w:rPr>
          <w:rFonts w:cs="宋体" w:hint="eastAsia"/>
        </w:rPr>
        <w:t>的判断语句中</w:t>
      </w:r>
      <w:r>
        <w:t>( )</w:t>
      </w:r>
      <w:r>
        <w:rPr>
          <w:rFonts w:cs="宋体" w:hint="eastAsia"/>
        </w:rPr>
        <w:t>是正确的</w:t>
      </w:r>
      <w:r>
        <w:tab/>
      </w:r>
      <w:r>
        <w:rPr>
          <w:rFonts w:cs="宋体" w:hint="eastAsia"/>
        </w:rPr>
        <w:t>（</w:t>
      </w:r>
      <w:r>
        <w:t>A</w:t>
      </w:r>
      <w:r>
        <w:rPr>
          <w:rFonts w:cs="宋体" w:hint="eastAsia"/>
        </w:rPr>
        <w:t>）</w:t>
      </w:r>
    </w:p>
    <w:p w:rsidR="007D599B" w:rsidRDefault="007D599B" w:rsidP="00C7217B">
      <w:r>
        <w:t>A.if(i==0)</w:t>
      </w:r>
      <w:r>
        <w:tab/>
      </w:r>
      <w:r>
        <w:tab/>
        <w:t>B.if(i=0)</w:t>
      </w:r>
      <w:r>
        <w:tab/>
      </w:r>
      <w:r>
        <w:tab/>
        <w:t>C.if i==0 then</w:t>
      </w:r>
      <w:r>
        <w:tab/>
      </w:r>
      <w:r>
        <w:tab/>
        <w:t>D.if i=0 then</w:t>
      </w:r>
    </w:p>
    <w:p w:rsidR="007D599B" w:rsidRDefault="007D599B" w:rsidP="00C7217B">
      <w:pPr>
        <w:tabs>
          <w:tab w:val="left" w:pos="7710"/>
        </w:tabs>
      </w:pPr>
      <w:r>
        <w:t>4</w:t>
      </w:r>
      <w:r>
        <w:rPr>
          <w:rFonts w:cs="宋体" w:hint="eastAsia"/>
        </w:rPr>
        <w:t>、下列</w:t>
      </w:r>
      <w:r>
        <w:t>JavaScript</w:t>
      </w:r>
      <w:r>
        <w:rPr>
          <w:rFonts w:cs="宋体" w:hint="eastAsia"/>
        </w:rPr>
        <w:t>的循环语句中</w:t>
      </w:r>
      <w:r>
        <w:t>( )</w:t>
      </w:r>
      <w:r>
        <w:rPr>
          <w:rFonts w:cs="宋体" w:hint="eastAsia"/>
        </w:rPr>
        <w:t>是正确的</w:t>
      </w:r>
      <w:r>
        <w:tab/>
        <w:t>( D )</w:t>
      </w:r>
    </w:p>
    <w:p w:rsidR="007D599B" w:rsidRDefault="007D599B" w:rsidP="00C7217B">
      <w:r>
        <w:t>A.if(i&lt;10;i++)</w:t>
      </w:r>
      <w:r>
        <w:tab/>
      </w:r>
      <w:r>
        <w:tab/>
      </w:r>
      <w:r>
        <w:tab/>
        <w:t>B.for(i=0;i&lt;10)</w:t>
      </w:r>
      <w:r>
        <w:tab/>
      </w:r>
    </w:p>
    <w:p w:rsidR="007D599B" w:rsidRDefault="007D599B" w:rsidP="00C7217B">
      <w:r>
        <w:t xml:space="preserve">C.for i=1 to 10 </w:t>
      </w:r>
      <w:r>
        <w:tab/>
      </w:r>
      <w:r>
        <w:tab/>
        <w:t>D.for(i=0;i&lt;=10;i++)</w:t>
      </w:r>
    </w:p>
    <w:p w:rsidR="007D599B" w:rsidRDefault="007D599B" w:rsidP="00C7217B">
      <w:pPr>
        <w:tabs>
          <w:tab w:val="left" w:pos="7800"/>
        </w:tabs>
      </w:pPr>
      <w:r>
        <w:t>5</w:t>
      </w:r>
      <w:r>
        <w:rPr>
          <w:rFonts w:cs="宋体" w:hint="eastAsia"/>
        </w:rPr>
        <w:t>、下列的哪一个表达式将返回假</w:t>
      </w:r>
      <w:r>
        <w:tab/>
        <w:t>( B )</w:t>
      </w:r>
    </w:p>
    <w:p w:rsidR="007D599B" w:rsidRDefault="007D599B" w:rsidP="00C7217B">
      <w:r>
        <w:t>A.!(3&lt;=1)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B.(4&gt;=4)&amp;&amp;(5&lt;=2)</w:t>
      </w:r>
      <w:r>
        <w:tab/>
      </w:r>
    </w:p>
    <w:p w:rsidR="007D599B" w:rsidRDefault="007D599B" w:rsidP="00C7217B">
      <w:r>
        <w:t>C.(“a”==”a”)&amp;&amp;(“c”!=”d”)</w:t>
      </w:r>
      <w:r>
        <w:tab/>
      </w:r>
      <w:r>
        <w:tab/>
        <w:t>D.(2&lt;3)||(3&lt;2)</w:t>
      </w:r>
    </w:p>
    <w:p w:rsidR="007D599B" w:rsidRDefault="007D599B" w:rsidP="00C7217B">
      <w:pPr>
        <w:tabs>
          <w:tab w:val="right" w:pos="8306"/>
        </w:tabs>
      </w:pPr>
      <w:r>
        <w:t>6</w:t>
      </w:r>
      <w:r>
        <w:rPr>
          <w:rFonts w:cs="宋体" w:hint="eastAsia"/>
        </w:rPr>
        <w:t>、下列选项中</w:t>
      </w:r>
      <w:r>
        <w:t>,( )</w:t>
      </w:r>
      <w:r>
        <w:rPr>
          <w:rFonts w:cs="宋体" w:hint="eastAsia"/>
        </w:rPr>
        <w:t>不是网页中的事件</w:t>
      </w:r>
      <w:r>
        <w:t xml:space="preserve">                                           (D)</w:t>
      </w:r>
    </w:p>
    <w:p w:rsidR="007D599B" w:rsidRDefault="007D599B" w:rsidP="00C7217B">
      <w:r>
        <w:t>A.onclick</w:t>
      </w:r>
      <w:r>
        <w:tab/>
      </w:r>
      <w:r>
        <w:tab/>
        <w:t>B.onmouseover</w:t>
      </w:r>
      <w:r>
        <w:tab/>
        <w:t>C.onsubmit</w:t>
      </w:r>
      <w:r>
        <w:tab/>
      </w:r>
      <w:r>
        <w:tab/>
        <w:t>D.onpressbutton</w:t>
      </w:r>
    </w:p>
    <w:p w:rsidR="007D599B" w:rsidRDefault="007D599B" w:rsidP="00C7217B">
      <w:r>
        <w:t>7</w:t>
      </w:r>
      <w:r>
        <w:rPr>
          <w:rFonts w:cs="宋体" w:hint="eastAsia"/>
        </w:rPr>
        <w:t>、有语句“</w:t>
      </w:r>
      <w:r>
        <w:t>var x=0;while(____) x+=2;</w:t>
      </w:r>
      <w:r>
        <w:rPr>
          <w:rFonts w:cs="宋体" w:hint="eastAsia"/>
        </w:rPr>
        <w:t>”，要使</w:t>
      </w:r>
      <w:r>
        <w:t>while</w:t>
      </w:r>
      <w:r>
        <w:rPr>
          <w:rFonts w:cs="宋体" w:hint="eastAsia"/>
        </w:rPr>
        <w:t>循环体执行</w:t>
      </w:r>
      <w:r>
        <w:t>10</w:t>
      </w:r>
      <w:r>
        <w:rPr>
          <w:rFonts w:cs="宋体" w:hint="eastAsia"/>
        </w:rPr>
        <w:t>次，空白处的循环判定式应写为：</w:t>
      </w:r>
      <w:r>
        <w:t xml:space="preserve">                                                                ( C )</w:t>
      </w:r>
    </w:p>
    <w:p w:rsidR="007D599B" w:rsidRDefault="007D599B" w:rsidP="00C7217B">
      <w:r>
        <w:t>A</w:t>
      </w:r>
      <w:r>
        <w:rPr>
          <w:rFonts w:cs="宋体" w:hint="eastAsia"/>
        </w:rPr>
        <w:t>．</w:t>
      </w:r>
      <w:r>
        <w:t>x&lt;10</w:t>
      </w:r>
      <w:r>
        <w:tab/>
      </w:r>
      <w:r>
        <w:tab/>
        <w:t>B. x&lt;=10</w:t>
      </w:r>
      <w:r>
        <w:tab/>
      </w:r>
      <w:r>
        <w:tab/>
        <w:t>C.x&lt;20</w:t>
      </w:r>
      <w:r>
        <w:tab/>
      </w:r>
      <w:r>
        <w:tab/>
        <w:t>D.x&lt;=20</w:t>
      </w:r>
    </w:p>
    <w:p w:rsidR="007D599B" w:rsidRDefault="007D599B" w:rsidP="00C7217B">
      <w:r>
        <w:t>8</w:t>
      </w:r>
      <w:r>
        <w:rPr>
          <w:rFonts w:cs="宋体" w:hint="eastAsia"/>
        </w:rPr>
        <w:t>、</w:t>
      </w:r>
      <w:r>
        <w:t>JS</w:t>
      </w:r>
      <w:r>
        <w:rPr>
          <w:rFonts w:cs="宋体" w:hint="eastAsia"/>
        </w:rPr>
        <w:t>语句</w:t>
      </w:r>
      <w:r>
        <w:t xml:space="preserve">                                                                ( B )</w:t>
      </w:r>
    </w:p>
    <w:p w:rsidR="007D599B" w:rsidRDefault="007D599B" w:rsidP="00C7217B">
      <w:r>
        <w:t>var a1=10;</w:t>
      </w:r>
    </w:p>
    <w:p w:rsidR="007D599B" w:rsidRDefault="007D599B" w:rsidP="00C7217B">
      <w:r>
        <w:t>var a2=20;</w:t>
      </w:r>
    </w:p>
    <w:p w:rsidR="007D599B" w:rsidRDefault="007D599B" w:rsidP="00C7217B">
      <w:r>
        <w:t>alert(“a1+a2=”+a1+a2)</w:t>
      </w:r>
    </w:p>
    <w:p w:rsidR="007D599B" w:rsidRDefault="007D599B" w:rsidP="00C7217B">
      <w:r>
        <w:rPr>
          <w:rFonts w:cs="宋体" w:hint="eastAsia"/>
        </w:rPr>
        <w:t>将显示</w:t>
      </w:r>
      <w:r>
        <w:t>( )</w:t>
      </w:r>
      <w:r>
        <w:rPr>
          <w:rFonts w:cs="宋体" w:hint="eastAsia"/>
        </w:rPr>
        <w:t>结果</w:t>
      </w:r>
    </w:p>
    <w:p w:rsidR="007D599B" w:rsidRDefault="007D599B" w:rsidP="00C7217B">
      <w:r>
        <w:t>A.a1+a2=30</w:t>
      </w:r>
      <w:r>
        <w:tab/>
        <w:t>B.a1+a2=1020</w:t>
      </w:r>
      <w:r>
        <w:tab/>
      </w:r>
      <w:r>
        <w:tab/>
        <w:t>C.a1+a2=a1+a2</w:t>
      </w:r>
    </w:p>
    <w:p w:rsidR="007D599B" w:rsidRDefault="007D599B" w:rsidP="00C7217B">
      <w:r>
        <w:t>9</w:t>
      </w:r>
      <w:r>
        <w:rPr>
          <w:rFonts w:cs="宋体" w:hint="eastAsia"/>
        </w:rPr>
        <w:t>、将字串</w:t>
      </w:r>
      <w:r>
        <w:t>s</w:t>
      </w:r>
      <w:r>
        <w:rPr>
          <w:rFonts w:cs="宋体" w:hint="eastAsia"/>
        </w:rPr>
        <w:t>中的所有字母变为小写字母的方法是</w:t>
      </w:r>
      <w:r>
        <w:t xml:space="preserve">                              ( </w:t>
      </w:r>
      <w:r w:rsidRPr="00DF2A12">
        <w:t>B</w:t>
      </w:r>
      <w:r>
        <w:t xml:space="preserve">) </w:t>
      </w:r>
    </w:p>
    <w:p w:rsidR="007D599B" w:rsidRDefault="007D599B" w:rsidP="00C7217B">
      <w:r>
        <w:t>A.s.toSmallCase()</w:t>
      </w:r>
      <w:r>
        <w:tab/>
      </w:r>
      <w:r>
        <w:tab/>
      </w:r>
      <w:r>
        <w:tab/>
        <w:t>B.s.toLowerCase()</w:t>
      </w:r>
      <w:r>
        <w:tab/>
      </w:r>
      <w:r>
        <w:tab/>
      </w:r>
    </w:p>
    <w:p w:rsidR="007D599B" w:rsidRDefault="007D599B" w:rsidP="00C7217B">
      <w:r>
        <w:t xml:space="preserve">C.s.toUpperCase()     </w:t>
      </w:r>
      <w:r>
        <w:tab/>
        <w:t>D.s.toUpperChars()</w:t>
      </w:r>
    </w:p>
    <w:p w:rsidR="007D599B" w:rsidRDefault="007D599B" w:rsidP="00C7217B">
      <w:r>
        <w:t>10</w:t>
      </w:r>
      <w:r>
        <w:rPr>
          <w:rFonts w:cs="宋体" w:hint="eastAsia"/>
        </w:rPr>
        <w:t>、以下</w:t>
      </w:r>
      <w:r>
        <w:t>( )</w:t>
      </w:r>
      <w:r>
        <w:rPr>
          <w:rFonts w:cs="宋体" w:hint="eastAsia"/>
        </w:rPr>
        <w:t>表达式产生一个</w:t>
      </w:r>
      <w:r>
        <w:t>0~7</w:t>
      </w:r>
      <w:r>
        <w:rPr>
          <w:rFonts w:cs="宋体" w:hint="eastAsia"/>
        </w:rPr>
        <w:t>之间</w:t>
      </w:r>
      <w:r>
        <w:t>(</w:t>
      </w:r>
      <w:r>
        <w:rPr>
          <w:rFonts w:cs="宋体" w:hint="eastAsia"/>
        </w:rPr>
        <w:t>含</w:t>
      </w:r>
      <w:r>
        <w:t>0,7)</w:t>
      </w:r>
      <w:r>
        <w:rPr>
          <w:rFonts w:cs="宋体" w:hint="eastAsia"/>
        </w:rPr>
        <w:t>的随机整数</w:t>
      </w:r>
      <w:r>
        <w:t>.                       ( C )</w:t>
      </w:r>
    </w:p>
    <w:p w:rsidR="007D599B" w:rsidRDefault="007D599B" w:rsidP="00C7217B">
      <w:r>
        <w:t>A.Math.floor(Math.random()*6)</w:t>
      </w:r>
      <w:r>
        <w:tab/>
      </w:r>
    </w:p>
    <w:p w:rsidR="007D599B" w:rsidRDefault="007D599B" w:rsidP="00C7217B">
      <w:r>
        <w:t>B.Math.floor(Math.random()*7)</w:t>
      </w:r>
      <w:r>
        <w:tab/>
      </w:r>
    </w:p>
    <w:p w:rsidR="007D599B" w:rsidRDefault="007D599B" w:rsidP="00C7217B">
      <w:r>
        <w:t>C.Math. floor(Math.random()*8)</w:t>
      </w:r>
      <w:r>
        <w:tab/>
      </w:r>
    </w:p>
    <w:p w:rsidR="007D599B" w:rsidRDefault="007D599B" w:rsidP="00C7217B">
      <w:r>
        <w:t xml:space="preserve">D.Math.ceil(Math.random()*8)                                                                              </w:t>
      </w:r>
    </w:p>
    <w:p w:rsidR="007D599B" w:rsidRDefault="007D599B" w:rsidP="00C7217B">
      <w:r>
        <w:t>11</w:t>
      </w:r>
      <w:r>
        <w:rPr>
          <w:rFonts w:cs="宋体" w:hint="eastAsia"/>
        </w:rPr>
        <w:t>、产生当前日期的方法是</w:t>
      </w:r>
      <w:r>
        <w:t xml:space="preserve">                                                ( C )</w:t>
      </w:r>
    </w:p>
    <w:p w:rsidR="007D599B" w:rsidRDefault="007D599B" w:rsidP="00C7217B">
      <w:r>
        <w:t>A.Now();</w:t>
      </w:r>
      <w:r>
        <w:tab/>
      </w:r>
      <w:r>
        <w:tab/>
        <w:t>B.Date()</w:t>
      </w:r>
      <w:r>
        <w:tab/>
      </w:r>
      <w:r>
        <w:tab/>
        <w:t>C.new Date()</w:t>
      </w:r>
      <w:r>
        <w:tab/>
      </w:r>
      <w:r>
        <w:tab/>
        <w:t xml:space="preserve">D.new Now()     </w:t>
      </w:r>
    </w:p>
    <w:p w:rsidR="007D599B" w:rsidRDefault="007D599B" w:rsidP="00C7217B">
      <w:r>
        <w:t>12</w:t>
      </w:r>
      <w:r>
        <w:rPr>
          <w:rFonts w:cs="宋体" w:hint="eastAsia"/>
        </w:rPr>
        <w:t>、如果想在网页显示后</w:t>
      </w:r>
      <w:r>
        <w:t>,</w:t>
      </w:r>
      <w:r>
        <w:rPr>
          <w:rFonts w:cs="宋体" w:hint="eastAsia"/>
        </w:rPr>
        <w:t>动态地改变网页的标题</w:t>
      </w:r>
      <w:r>
        <w:t xml:space="preserve">                             ( C )</w:t>
      </w:r>
    </w:p>
    <w:p w:rsidR="007D599B" w:rsidRDefault="007D599B" w:rsidP="00C7217B">
      <w:r>
        <w:t>A.</w:t>
      </w:r>
      <w:r>
        <w:rPr>
          <w:rFonts w:cs="宋体" w:hint="eastAsia"/>
        </w:rPr>
        <w:t>是不可能的</w:t>
      </w:r>
      <w:r>
        <w:tab/>
      </w:r>
      <w:r>
        <w:tab/>
        <w:t>B.</w:t>
      </w:r>
      <w:r>
        <w:rPr>
          <w:rFonts w:cs="宋体" w:hint="eastAsia"/>
        </w:rPr>
        <w:t>通过</w:t>
      </w:r>
      <w:r>
        <w:t>document.write(“</w:t>
      </w:r>
      <w:r>
        <w:rPr>
          <w:rFonts w:cs="宋体" w:hint="eastAsia"/>
        </w:rPr>
        <w:t>新的标题内容</w:t>
      </w:r>
      <w:r>
        <w:t>”)</w:t>
      </w:r>
      <w:r>
        <w:tab/>
      </w:r>
      <w:r>
        <w:tab/>
      </w:r>
    </w:p>
    <w:p w:rsidR="007D599B" w:rsidRDefault="007D599B" w:rsidP="00C7217B">
      <w:r>
        <w:t xml:space="preserve">C. </w:t>
      </w:r>
      <w:r>
        <w:rPr>
          <w:rFonts w:cs="宋体" w:hint="eastAsia"/>
        </w:rPr>
        <w:t>通过</w:t>
      </w:r>
      <w:r>
        <w:t>document.title=(“</w:t>
      </w:r>
      <w:r>
        <w:rPr>
          <w:rFonts w:cs="宋体" w:hint="eastAsia"/>
        </w:rPr>
        <w:t>新的标题内容</w:t>
      </w:r>
      <w:r>
        <w:t>”)</w:t>
      </w:r>
      <w:r>
        <w:tab/>
      </w:r>
      <w:r>
        <w:tab/>
      </w:r>
    </w:p>
    <w:p w:rsidR="007D599B" w:rsidRDefault="007D599B" w:rsidP="00C7217B">
      <w:r>
        <w:t xml:space="preserve">D. </w:t>
      </w:r>
      <w:r>
        <w:rPr>
          <w:rFonts w:cs="宋体" w:hint="eastAsia"/>
        </w:rPr>
        <w:t>通过</w:t>
      </w:r>
      <w:r>
        <w:t>document.changeTitle(“</w:t>
      </w:r>
      <w:r>
        <w:rPr>
          <w:rFonts w:cs="宋体" w:hint="eastAsia"/>
        </w:rPr>
        <w:t>新的标题内容</w:t>
      </w:r>
      <w:r>
        <w:t>”)</w:t>
      </w:r>
    </w:p>
    <w:p w:rsidR="007D599B" w:rsidRDefault="007D599B" w:rsidP="00C7217B">
      <w:r>
        <w:t>13</w:t>
      </w:r>
      <w:r>
        <w:rPr>
          <w:rFonts w:cs="宋体" w:hint="eastAsia"/>
        </w:rPr>
        <w:t>、某网页中有一个窗体对象</w:t>
      </w:r>
      <w:r>
        <w:t>,</w:t>
      </w:r>
      <w:r>
        <w:rPr>
          <w:rFonts w:cs="宋体" w:hint="eastAsia"/>
        </w:rPr>
        <w:t>其名称是</w:t>
      </w:r>
      <w:r>
        <w:t>mainForm,</w:t>
      </w:r>
      <w:r>
        <w:rPr>
          <w:rFonts w:cs="宋体" w:hint="eastAsia"/>
        </w:rPr>
        <w:t>该窗体对象的第一个元素是按钮</w:t>
      </w:r>
      <w:r>
        <w:t>,</w:t>
      </w:r>
      <w:r>
        <w:rPr>
          <w:rFonts w:cs="宋体" w:hint="eastAsia"/>
        </w:rPr>
        <w:t>其名称是</w:t>
      </w:r>
      <w:r>
        <w:t>myButton,</w:t>
      </w:r>
      <w:r>
        <w:rPr>
          <w:rFonts w:cs="宋体" w:hint="eastAsia"/>
        </w:rPr>
        <w:t>表述该按钮对象的方法是</w:t>
      </w:r>
      <w:r>
        <w:t xml:space="preserve">                                      ( B )</w:t>
      </w:r>
    </w:p>
    <w:p w:rsidR="007D599B" w:rsidRDefault="007D599B" w:rsidP="00C7217B">
      <w:r>
        <w:t>A.document.forms.myButton</w:t>
      </w:r>
      <w:r>
        <w:tab/>
      </w:r>
      <w:r>
        <w:tab/>
        <w:t>B.document.mainForm.myButton</w:t>
      </w:r>
      <w:r>
        <w:tab/>
      </w:r>
    </w:p>
    <w:p w:rsidR="007D599B" w:rsidRDefault="007D599B" w:rsidP="00C7217B">
      <w:r>
        <w:t>C.document.forms[0].element[0]</w:t>
      </w:r>
      <w:r>
        <w:tab/>
      </w:r>
      <w:r>
        <w:tab/>
        <w:t>D.</w:t>
      </w:r>
      <w:r>
        <w:rPr>
          <w:rFonts w:cs="宋体" w:hint="eastAsia"/>
        </w:rPr>
        <w:t>以上都可以</w:t>
      </w:r>
    </w:p>
    <w:p w:rsidR="007D599B" w:rsidRDefault="007D599B" w:rsidP="00C7217B">
      <w:r>
        <w:t>14</w:t>
      </w:r>
      <w:r>
        <w:rPr>
          <w:rFonts w:cs="宋体" w:hint="eastAsia"/>
        </w:rPr>
        <w:t>、</w:t>
      </w:r>
      <w:r>
        <w:t>HTML</w:t>
      </w:r>
      <w:r>
        <w:rPr>
          <w:rFonts w:cs="宋体" w:hint="eastAsia"/>
        </w:rPr>
        <w:t>文档的树状结构中，（）标签为文档的根节点，位于结构中的最顶层。</w:t>
      </w:r>
      <w:r>
        <w:t xml:space="preserve">    ( A )</w:t>
      </w:r>
    </w:p>
    <w:p w:rsidR="007D599B" w:rsidRDefault="007D599B" w:rsidP="00C7217B">
      <w:r>
        <w:t>A.&lt;HTML&gt;B.&lt;HEAD&gt;C.&lt;BODY&gt;D.&lt;TITLE&gt;</w:t>
      </w:r>
    </w:p>
    <w:p w:rsidR="007D599B" w:rsidRDefault="007D599B" w:rsidP="00C03D90">
      <w:pPr>
        <w:ind w:left="31680" w:hangingChars="3700" w:firstLine="31680"/>
      </w:pPr>
      <w:r>
        <w:t>15</w:t>
      </w:r>
      <w:r>
        <w:rPr>
          <w:rFonts w:cs="宋体" w:hint="eastAsia"/>
        </w:rPr>
        <w:t>、在</w:t>
      </w:r>
      <w:r>
        <w:t>HTML</w:t>
      </w:r>
      <w:r>
        <w:rPr>
          <w:rFonts w:cs="宋体" w:hint="eastAsia"/>
        </w:rPr>
        <w:t>页面中，</w:t>
      </w:r>
      <w:r>
        <w:t>CSS</w:t>
      </w:r>
      <w:r>
        <w:rPr>
          <w:rFonts w:cs="宋体" w:hint="eastAsia"/>
        </w:rPr>
        <w:t>样式的属性名为</w:t>
      </w:r>
      <w:r>
        <w:t>background-image</w:t>
      </w:r>
      <w:r>
        <w:rPr>
          <w:rFonts w:cs="宋体" w:hint="eastAsia"/>
        </w:rPr>
        <w:t>对应的</w:t>
      </w:r>
      <w:r>
        <w:t>style</w:t>
      </w:r>
      <w:r>
        <w:rPr>
          <w:rFonts w:cs="宋体" w:hint="eastAsia"/>
        </w:rPr>
        <w:t>对象的属性名是（</w:t>
      </w:r>
      <w:r>
        <w:t>B</w:t>
      </w:r>
      <w:r>
        <w:rPr>
          <w:rFonts w:cs="宋体" w:hint="eastAsia"/>
        </w:rPr>
        <w:t>）</w:t>
      </w:r>
    </w:p>
    <w:p w:rsidR="007D599B" w:rsidRDefault="007D599B" w:rsidP="00C7217B">
      <w:r>
        <w:t>A.background  B.backgroungImage C.image D.background</w:t>
      </w:r>
    </w:p>
    <w:p w:rsidR="007D599B" w:rsidRDefault="007D599B" w:rsidP="00C7217B">
      <w:r>
        <w:t>16</w:t>
      </w:r>
      <w:r>
        <w:rPr>
          <w:rFonts w:cs="宋体" w:hint="eastAsia"/>
        </w:rPr>
        <w:t>、在使用</w:t>
      </w:r>
      <w:r>
        <w:t>Javascript</w:t>
      </w:r>
      <w:r>
        <w:rPr>
          <w:rFonts w:cs="宋体" w:hint="eastAsia"/>
        </w:rPr>
        <w:t>实现省市级联菜单功能时，在添加城市列表前清空原来的下拉选项的代码是（</w:t>
      </w:r>
      <w:r>
        <w:t>C</w:t>
      </w:r>
      <w:r>
        <w:rPr>
          <w:rFonts w:cs="宋体" w:hint="eastAsia"/>
        </w:rPr>
        <w:t>）</w:t>
      </w:r>
    </w:p>
    <w:p w:rsidR="007D599B" w:rsidRDefault="007D599B" w:rsidP="00C7217B">
      <w:r>
        <w:t>A.document.myform.selCity.options.clear()</w:t>
      </w:r>
    </w:p>
    <w:p w:rsidR="007D599B" w:rsidRDefault="007D599B" w:rsidP="00C7217B">
      <w:r>
        <w:t>B. document.myform.selCity.options.deleteAll()</w:t>
      </w:r>
    </w:p>
    <w:p w:rsidR="007D599B" w:rsidRDefault="007D599B" w:rsidP="00C7217B">
      <w:r>
        <w:t>C. document.myform.selCity.options.length=0</w:t>
      </w:r>
    </w:p>
    <w:p w:rsidR="007D599B" w:rsidRDefault="007D599B" w:rsidP="00C7217B">
      <w:r>
        <w:t>D. document.myform.selCity.options.size=0</w:t>
      </w:r>
    </w:p>
    <w:p w:rsidR="007D599B" w:rsidRDefault="007D599B" w:rsidP="00C7217B">
      <w:r>
        <w:t>17</w:t>
      </w:r>
      <w:r>
        <w:rPr>
          <w:rFonts w:cs="宋体" w:hint="eastAsia"/>
        </w:rPr>
        <w:t>、</w:t>
      </w:r>
      <w:r>
        <w:t>HMTL</w:t>
      </w:r>
      <w:r>
        <w:rPr>
          <w:rFonts w:cs="宋体" w:hint="eastAsia"/>
        </w:rPr>
        <w:t>表单的首要标记是</w:t>
      </w:r>
      <w:r>
        <w:t>&lt;form&gt;,&lt;form&gt;</w:t>
      </w:r>
      <w:r>
        <w:rPr>
          <w:rFonts w:cs="宋体" w:hint="eastAsia"/>
        </w:rPr>
        <w:t>标记的参数</w:t>
      </w:r>
      <w:r>
        <w:t>method</w:t>
      </w:r>
      <w:r>
        <w:rPr>
          <w:rFonts w:cs="宋体" w:hint="eastAsia"/>
        </w:rPr>
        <w:t>表示表单发送的方法，可能为</w:t>
      </w:r>
      <w:r>
        <w:t>get</w:t>
      </w:r>
      <w:r>
        <w:rPr>
          <w:rFonts w:cs="宋体" w:hint="eastAsia"/>
        </w:rPr>
        <w:t>或</w:t>
      </w:r>
      <w:r>
        <w:t>post</w:t>
      </w:r>
      <w:r>
        <w:rPr>
          <w:rFonts w:cs="宋体" w:hint="eastAsia"/>
        </w:rPr>
        <w:t>，下列关于</w:t>
      </w:r>
      <w:r>
        <w:t>get</w:t>
      </w:r>
      <w:r>
        <w:rPr>
          <w:rFonts w:cs="宋体" w:hint="eastAsia"/>
        </w:rPr>
        <w:t>和</w:t>
      </w:r>
      <w:r>
        <w:t>post</w:t>
      </w:r>
      <w:r>
        <w:rPr>
          <w:rFonts w:cs="宋体" w:hint="eastAsia"/>
        </w:rPr>
        <w:t>的描述正确的是（</w:t>
      </w:r>
      <w:r>
        <w:t>D</w:t>
      </w:r>
      <w:r>
        <w:rPr>
          <w:rFonts w:cs="宋体" w:hint="eastAsia"/>
        </w:rPr>
        <w:t>）</w:t>
      </w:r>
    </w:p>
    <w:p w:rsidR="007D599B" w:rsidRDefault="007D599B" w:rsidP="00C7217B">
      <w:r>
        <w:t>A.post</w:t>
      </w:r>
      <w:r>
        <w:rPr>
          <w:rFonts w:cs="宋体" w:hint="eastAsia"/>
        </w:rPr>
        <w:t>方法传递的数据对客户端是不可见的</w:t>
      </w:r>
    </w:p>
    <w:p w:rsidR="007D599B" w:rsidRDefault="007D599B" w:rsidP="00C7217B">
      <w:r>
        <w:t>B.get</w:t>
      </w:r>
      <w:r>
        <w:rPr>
          <w:rFonts w:cs="宋体" w:hint="eastAsia"/>
        </w:rPr>
        <w:t>请求信息以查询字符串的形式发送，查询字符串长度没有大小限制</w:t>
      </w:r>
    </w:p>
    <w:p w:rsidR="007D599B" w:rsidRDefault="007D599B" w:rsidP="00C7217B">
      <w:r>
        <w:t>C.post</w:t>
      </w:r>
      <w:r>
        <w:rPr>
          <w:rFonts w:cs="宋体" w:hint="eastAsia"/>
        </w:rPr>
        <w:t>方法对发送数据的数量限制在</w:t>
      </w:r>
      <w:r>
        <w:t>255</w:t>
      </w:r>
      <w:r>
        <w:rPr>
          <w:rFonts w:cs="宋体" w:hint="eastAsia"/>
        </w:rPr>
        <w:t>个字符之内</w:t>
      </w:r>
    </w:p>
    <w:p w:rsidR="007D599B" w:rsidRDefault="007D599B" w:rsidP="00C7217B">
      <w:r>
        <w:t>D.get</w:t>
      </w:r>
      <w:r>
        <w:rPr>
          <w:rFonts w:cs="宋体" w:hint="eastAsia"/>
        </w:rPr>
        <w:t>方法传递的数据对客户端是不可见的</w:t>
      </w:r>
    </w:p>
    <w:p w:rsidR="007D599B" w:rsidRDefault="007D599B" w:rsidP="00C7217B">
      <w:r>
        <w:t>18</w:t>
      </w:r>
      <w:r>
        <w:rPr>
          <w:rFonts w:cs="宋体" w:hint="eastAsia"/>
        </w:rPr>
        <w:t>、在</w:t>
      </w:r>
      <w:r>
        <w:t>DOM</w:t>
      </w:r>
      <w:r>
        <w:rPr>
          <w:rFonts w:cs="宋体" w:hint="eastAsia"/>
        </w:rPr>
        <w:t>对象模型中，下列选项中的（）对象位于</w:t>
      </w:r>
      <w:r>
        <w:t>DOM</w:t>
      </w:r>
      <w:r>
        <w:rPr>
          <w:rFonts w:cs="宋体" w:hint="eastAsia"/>
        </w:rPr>
        <w:t>对象模型的第二层。（选择二项）</w:t>
      </w:r>
      <w:r>
        <w:t xml:space="preserve">                                                                       (AB)</w:t>
      </w:r>
    </w:p>
    <w:p w:rsidR="007D599B" w:rsidRDefault="007D599B" w:rsidP="00C7217B">
      <w:r>
        <w:t>A</w:t>
      </w:r>
      <w:r>
        <w:rPr>
          <w:rFonts w:cs="宋体" w:hint="eastAsia"/>
        </w:rPr>
        <w:t>．</w:t>
      </w:r>
      <w:r>
        <w:t>history B.document C.button D.text</w:t>
      </w:r>
    </w:p>
    <w:p w:rsidR="007D599B" w:rsidRDefault="007D599B" w:rsidP="00C7217B">
      <w:r>
        <w:t>19</w:t>
      </w:r>
      <w:r>
        <w:rPr>
          <w:rFonts w:cs="宋体" w:hint="eastAsia"/>
        </w:rPr>
        <w:t>、在</w:t>
      </w:r>
      <w:r>
        <w:t>HTML</w:t>
      </w:r>
      <w:r>
        <w:rPr>
          <w:rFonts w:cs="宋体" w:hint="eastAsia"/>
        </w:rPr>
        <w:t>文档对象模型中，</w:t>
      </w:r>
      <w:r>
        <w:t>history</w:t>
      </w:r>
      <w:r>
        <w:rPr>
          <w:rFonts w:cs="宋体" w:hint="eastAsia"/>
        </w:rPr>
        <w:t>对象的（）用于加载历史列表中的下一个</w:t>
      </w:r>
      <w:r>
        <w:t>URL</w:t>
      </w:r>
      <w:r>
        <w:rPr>
          <w:rFonts w:cs="宋体" w:hint="eastAsia"/>
        </w:rPr>
        <w:t>页面。</w:t>
      </w:r>
    </w:p>
    <w:p w:rsidR="007D599B" w:rsidRDefault="007D599B" w:rsidP="00C7217B">
      <w:r>
        <w:t xml:space="preserve">                                                                           ( C )</w:t>
      </w:r>
    </w:p>
    <w:p w:rsidR="007D599B" w:rsidRDefault="007D599B" w:rsidP="00C7217B">
      <w:r>
        <w:t>A</w:t>
      </w:r>
      <w:r>
        <w:rPr>
          <w:rFonts w:cs="宋体" w:hint="eastAsia"/>
        </w:rPr>
        <w:t>．</w:t>
      </w:r>
      <w:r>
        <w:t>next()  B.back()  C.forward()  D.go(-1)</w:t>
      </w:r>
    </w:p>
    <w:p w:rsidR="007D599B" w:rsidRDefault="007D599B" w:rsidP="00C7217B">
      <w:r>
        <w:t>20</w:t>
      </w:r>
      <w:r>
        <w:rPr>
          <w:rFonts w:cs="宋体" w:hint="eastAsia"/>
        </w:rPr>
        <w:t>、在</w:t>
      </w:r>
      <w:r>
        <w:t>Javascript</w:t>
      </w:r>
      <w:r>
        <w:rPr>
          <w:rFonts w:cs="宋体" w:hint="eastAsia"/>
        </w:rPr>
        <w:t>中要改变页面文档的背景色，需要修改</w:t>
      </w:r>
      <w:r>
        <w:t>document</w:t>
      </w:r>
      <w:r>
        <w:rPr>
          <w:rFonts w:cs="宋体" w:hint="eastAsia"/>
        </w:rPr>
        <w:t>对象的（）属性。</w:t>
      </w:r>
      <w:r>
        <w:t xml:space="preserve"> ( C )</w:t>
      </w:r>
    </w:p>
    <w:p w:rsidR="007D599B" w:rsidRDefault="007D599B" w:rsidP="00C7217B">
      <w:r>
        <w:t>A</w:t>
      </w:r>
      <w:r>
        <w:rPr>
          <w:rFonts w:cs="宋体" w:hint="eastAsia"/>
        </w:rPr>
        <w:t>．</w:t>
      </w:r>
      <w:r>
        <w:t>BackColor  B.BackgroundColor  C.BgColor  D.Background</w:t>
      </w:r>
    </w:p>
    <w:p w:rsidR="007D599B" w:rsidRDefault="007D599B" w:rsidP="00C7217B">
      <w:r>
        <w:t>21</w:t>
      </w:r>
      <w:r>
        <w:rPr>
          <w:rFonts w:cs="宋体" w:hint="eastAsia"/>
        </w:rPr>
        <w:t>、在</w:t>
      </w:r>
      <w:r>
        <w:t>HTML</w:t>
      </w:r>
      <w:r>
        <w:rPr>
          <w:rFonts w:cs="宋体" w:hint="eastAsia"/>
        </w:rPr>
        <w:t>页面中，不能与</w:t>
      </w:r>
      <w:r>
        <w:t>onChange</w:t>
      </w:r>
      <w:r>
        <w:rPr>
          <w:rFonts w:cs="宋体" w:hint="eastAsia"/>
        </w:rPr>
        <w:t>事件处理程序相关联的表单元素有（</w:t>
      </w:r>
      <w:r>
        <w:t>D</w:t>
      </w:r>
      <w:r>
        <w:rPr>
          <w:rFonts w:cs="宋体" w:hint="eastAsia"/>
        </w:rPr>
        <w:t>）</w:t>
      </w:r>
    </w:p>
    <w:p w:rsidR="007D599B" w:rsidRDefault="007D599B" w:rsidP="00C7217B">
      <w:r>
        <w:t>A</w:t>
      </w:r>
      <w:r>
        <w:rPr>
          <w:rFonts w:cs="宋体" w:hint="eastAsia"/>
        </w:rPr>
        <w:t>．文本框</w:t>
      </w:r>
      <w:r>
        <w:t xml:space="preserve">  B.</w:t>
      </w:r>
      <w:r>
        <w:rPr>
          <w:rFonts w:cs="宋体" w:hint="eastAsia"/>
        </w:rPr>
        <w:t>复选框</w:t>
      </w:r>
      <w:r>
        <w:t xml:space="preserve">  C.</w:t>
      </w:r>
      <w:r>
        <w:rPr>
          <w:rFonts w:cs="宋体" w:hint="eastAsia"/>
        </w:rPr>
        <w:t>列表框</w:t>
      </w:r>
      <w:r>
        <w:t xml:space="preserve">  D.</w:t>
      </w:r>
      <w:r>
        <w:rPr>
          <w:rFonts w:cs="宋体" w:hint="eastAsia"/>
        </w:rPr>
        <w:t>按钮</w:t>
      </w:r>
    </w:p>
    <w:p w:rsidR="007D599B" w:rsidRDefault="007D599B" w:rsidP="00C7217B">
      <w:r>
        <w:t>22</w:t>
      </w:r>
      <w:r>
        <w:rPr>
          <w:rFonts w:cs="宋体" w:hint="eastAsia"/>
        </w:rPr>
        <w:t>、在</w:t>
      </w:r>
      <w:r>
        <w:t>HTML</w:t>
      </w:r>
      <w:r>
        <w:rPr>
          <w:rFonts w:cs="宋体" w:hint="eastAsia"/>
        </w:rPr>
        <w:t>页面上编写</w:t>
      </w:r>
      <w:r>
        <w:t>Javascript</w:t>
      </w:r>
      <w:r>
        <w:rPr>
          <w:rFonts w:cs="宋体" w:hint="eastAsia"/>
        </w:rPr>
        <w:t>代码时，应编写在（）标签中间。</w:t>
      </w:r>
      <w:r>
        <w:t xml:space="preserve">              (B)</w:t>
      </w:r>
    </w:p>
    <w:p w:rsidR="007D599B" w:rsidRDefault="007D599B" w:rsidP="00C7217B">
      <w:r>
        <w:t>A.&lt;javascript&gt;</w:t>
      </w:r>
      <w:r>
        <w:rPr>
          <w:rFonts w:cs="宋体" w:hint="eastAsia"/>
        </w:rPr>
        <w:t>和</w:t>
      </w:r>
      <w:r>
        <w:t>&lt;/javascript&gt; B.&lt;script&gt;</w:t>
      </w:r>
      <w:r>
        <w:rPr>
          <w:rFonts w:cs="宋体" w:hint="eastAsia"/>
        </w:rPr>
        <w:t>和</w:t>
      </w:r>
      <w:r>
        <w:t>&lt;/script&gt; C. &lt;head&gt;</w:t>
      </w:r>
      <w:r>
        <w:rPr>
          <w:rFonts w:cs="宋体" w:hint="eastAsia"/>
        </w:rPr>
        <w:t>和</w:t>
      </w:r>
      <w:r>
        <w:t>&lt;/head&gt; D. &lt;body&gt;</w:t>
      </w:r>
      <w:r>
        <w:rPr>
          <w:rFonts w:cs="宋体" w:hint="eastAsia"/>
        </w:rPr>
        <w:t>和</w:t>
      </w:r>
      <w:r>
        <w:t>&lt;/body&gt;</w:t>
      </w:r>
    </w:p>
    <w:p w:rsidR="007D599B" w:rsidRDefault="007D599B" w:rsidP="00C7217B">
      <w:r>
        <w:t>23</w:t>
      </w:r>
      <w:r>
        <w:rPr>
          <w:rFonts w:cs="宋体" w:hint="eastAsia"/>
        </w:rPr>
        <w:t>、在</w:t>
      </w:r>
      <w:r>
        <w:t>Javascript</w:t>
      </w:r>
      <w:r>
        <w:rPr>
          <w:rFonts w:cs="宋体" w:hint="eastAsia"/>
        </w:rPr>
        <w:t>浏览器对象模型中，</w:t>
      </w:r>
      <w:r>
        <w:t>window</w:t>
      </w:r>
      <w:r>
        <w:rPr>
          <w:rFonts w:cs="宋体" w:hint="eastAsia"/>
        </w:rPr>
        <w:t>对象的（）属性用来指定浏览器状态栏中显示的临时消息。</w:t>
      </w:r>
      <w:r>
        <w:t xml:space="preserve">                                                                (A)</w:t>
      </w:r>
    </w:p>
    <w:p w:rsidR="007D599B" w:rsidRDefault="007D599B" w:rsidP="00C7217B">
      <w:pPr>
        <w:ind w:firstLine="420"/>
      </w:pPr>
      <w:r>
        <w:t>A</w:t>
      </w:r>
      <w:r>
        <w:rPr>
          <w:rFonts w:cs="宋体" w:hint="eastAsia"/>
        </w:rPr>
        <w:t>．</w:t>
      </w:r>
      <w:r>
        <w:t>status  B.screen  C.history  D.document</w:t>
      </w:r>
    </w:p>
    <w:p w:rsidR="007D599B" w:rsidRDefault="007D599B" w:rsidP="00C7217B">
      <w:r>
        <w:t>24</w:t>
      </w:r>
      <w:r>
        <w:rPr>
          <w:rFonts w:cs="宋体" w:hint="eastAsia"/>
        </w:rPr>
        <w:t>、编写</w:t>
      </w:r>
      <w:r>
        <w:t>Javascript</w:t>
      </w:r>
      <w:r>
        <w:rPr>
          <w:rFonts w:cs="宋体" w:hint="eastAsia"/>
        </w:rPr>
        <w:t>函数实现网页背景色选择器，下列选项中正确的是（</w:t>
      </w:r>
      <w:r>
        <w:t>B</w:t>
      </w:r>
      <w:r>
        <w:rPr>
          <w:rFonts w:cs="宋体" w:hint="eastAsia"/>
        </w:rPr>
        <w:t>）</w:t>
      </w:r>
    </w:p>
    <w:p w:rsidR="007D599B" w:rsidRDefault="007D599B" w:rsidP="00C03D90">
      <w:pPr>
        <w:ind w:leftChars="200" w:left="31680"/>
      </w:pPr>
      <w:r>
        <w:t>A.function change(color){</w:t>
      </w:r>
    </w:p>
    <w:p w:rsidR="007D599B" w:rsidRDefault="007D599B" w:rsidP="00C03D90">
      <w:pPr>
        <w:ind w:leftChars="200" w:left="31680"/>
      </w:pPr>
      <w:r>
        <w:tab/>
        <w:t>window.bgColor=color;</w:t>
      </w:r>
    </w:p>
    <w:p w:rsidR="007D599B" w:rsidRDefault="007D599B" w:rsidP="00C03D90">
      <w:pPr>
        <w:ind w:leftChars="200" w:left="31680" w:firstLine="420"/>
      </w:pPr>
      <w:r>
        <w:t>}</w:t>
      </w:r>
    </w:p>
    <w:p w:rsidR="007D599B" w:rsidRDefault="007D599B" w:rsidP="00C03D90">
      <w:pPr>
        <w:ind w:leftChars="200" w:left="31680"/>
      </w:pPr>
      <w:r>
        <w:t>B. function change(color){</w:t>
      </w:r>
    </w:p>
    <w:p w:rsidR="007D599B" w:rsidRDefault="007D599B" w:rsidP="00C03D90">
      <w:pPr>
        <w:ind w:leftChars="200" w:left="31680"/>
      </w:pPr>
      <w:r>
        <w:tab/>
        <w:t>document.bgColor=color;</w:t>
      </w:r>
    </w:p>
    <w:p w:rsidR="007D599B" w:rsidRDefault="007D599B" w:rsidP="00C03D90">
      <w:pPr>
        <w:ind w:leftChars="200" w:left="31680" w:firstLineChars="150" w:firstLine="31680"/>
      </w:pPr>
      <w:r>
        <w:t>}</w:t>
      </w:r>
    </w:p>
    <w:p w:rsidR="007D599B" w:rsidRDefault="007D599B" w:rsidP="00C03D90">
      <w:pPr>
        <w:ind w:leftChars="200" w:left="31680"/>
      </w:pPr>
      <w:r>
        <w:t>C. function change(color){</w:t>
      </w:r>
    </w:p>
    <w:p w:rsidR="007D599B" w:rsidRDefault="007D599B" w:rsidP="00C03D90">
      <w:pPr>
        <w:ind w:leftChars="200" w:left="31680"/>
      </w:pPr>
      <w:r>
        <w:tab/>
        <w:t>body.bgColor=color;</w:t>
      </w:r>
    </w:p>
    <w:p w:rsidR="007D599B" w:rsidRDefault="007D599B" w:rsidP="00C03D90">
      <w:pPr>
        <w:ind w:leftChars="200" w:left="31680" w:firstLine="420"/>
      </w:pPr>
      <w:r>
        <w:t>}</w:t>
      </w:r>
    </w:p>
    <w:p w:rsidR="007D599B" w:rsidRDefault="007D599B" w:rsidP="00C03D90">
      <w:pPr>
        <w:ind w:leftChars="200" w:left="31680"/>
      </w:pPr>
      <w:r>
        <w:t>D. function change(color){</w:t>
      </w:r>
    </w:p>
    <w:p w:rsidR="007D599B" w:rsidRDefault="007D599B" w:rsidP="00C03D90">
      <w:pPr>
        <w:ind w:leftChars="200" w:left="31680"/>
      </w:pPr>
      <w:r>
        <w:tab/>
        <w:t>form.bgColor=color;</w:t>
      </w:r>
    </w:p>
    <w:p w:rsidR="007D599B" w:rsidRDefault="007D599B" w:rsidP="00C03D90">
      <w:pPr>
        <w:ind w:leftChars="200" w:left="31680"/>
      </w:pPr>
      <w:r>
        <w:t>}</w:t>
      </w:r>
    </w:p>
    <w:p w:rsidR="007D599B" w:rsidRDefault="007D599B" w:rsidP="00C7217B">
      <w:r>
        <w:t>25</w:t>
      </w:r>
      <w:r>
        <w:rPr>
          <w:rFonts w:cs="宋体" w:hint="eastAsia"/>
        </w:rPr>
        <w:t>、在</w:t>
      </w:r>
      <w:r>
        <w:t>Javascript</w:t>
      </w:r>
      <w:r>
        <w:rPr>
          <w:rFonts w:cs="宋体" w:hint="eastAsia"/>
        </w:rPr>
        <w:t>中，可以使用</w:t>
      </w:r>
      <w:r>
        <w:t>Date</w:t>
      </w:r>
      <w:r>
        <w:rPr>
          <w:rFonts w:cs="宋体" w:hint="eastAsia"/>
        </w:rPr>
        <w:t>对象的</w:t>
      </w:r>
      <w:r>
        <w:t>()</w:t>
      </w:r>
      <w:r>
        <w:rPr>
          <w:rFonts w:cs="宋体" w:hint="eastAsia"/>
        </w:rPr>
        <w:t>方法返回一个月中的每一天。</w:t>
      </w:r>
      <w:r>
        <w:t xml:space="preserve">          (A)</w:t>
      </w:r>
    </w:p>
    <w:p w:rsidR="007D599B" w:rsidRDefault="007D599B" w:rsidP="00C7217B">
      <w:pPr>
        <w:ind w:firstLine="420"/>
      </w:pPr>
      <w:r>
        <w:t>A</w:t>
      </w:r>
      <w:r>
        <w:rPr>
          <w:rFonts w:cs="宋体" w:hint="eastAsia"/>
        </w:rPr>
        <w:t>．</w:t>
      </w:r>
      <w:r>
        <w:t>getDate  B.getYear  C.getMonth  D.getTime</w:t>
      </w:r>
    </w:p>
    <w:p w:rsidR="007D599B" w:rsidRDefault="007D599B" w:rsidP="00C7217B">
      <w:r>
        <w:t>26</w:t>
      </w:r>
      <w:r>
        <w:rPr>
          <w:rFonts w:cs="宋体" w:hint="eastAsia"/>
        </w:rPr>
        <w:t>、在</w:t>
      </w:r>
      <w:r>
        <w:t>Javascript</w:t>
      </w:r>
      <w:r>
        <w:rPr>
          <w:rFonts w:cs="宋体" w:hint="eastAsia"/>
        </w:rPr>
        <w:t>中，对于浏览器对象的层次关系理解正确的是（）（选择二项）</w:t>
      </w:r>
      <w:r>
        <w:t xml:space="preserve">     (AD)</w:t>
      </w:r>
    </w:p>
    <w:p w:rsidR="007D599B" w:rsidRDefault="007D599B" w:rsidP="00C03D90">
      <w:pPr>
        <w:ind w:leftChars="200" w:left="31680"/>
      </w:pPr>
      <w:r>
        <w:t>A.window</w:t>
      </w:r>
      <w:r>
        <w:rPr>
          <w:rFonts w:cs="宋体" w:hint="eastAsia"/>
        </w:rPr>
        <w:t>对象是所有页面内容的根对象</w:t>
      </w:r>
    </w:p>
    <w:p w:rsidR="007D599B" w:rsidRDefault="007D599B" w:rsidP="00C03D90">
      <w:pPr>
        <w:ind w:leftChars="200" w:left="31680"/>
      </w:pPr>
      <w:r>
        <w:t>B.document</w:t>
      </w:r>
      <w:r>
        <w:rPr>
          <w:rFonts w:cs="宋体" w:hint="eastAsia"/>
        </w:rPr>
        <w:t>对象包含</w:t>
      </w:r>
      <w:r>
        <w:t>location</w:t>
      </w:r>
      <w:r>
        <w:rPr>
          <w:rFonts w:cs="宋体" w:hint="eastAsia"/>
        </w:rPr>
        <w:t>对象和</w:t>
      </w:r>
      <w:r>
        <w:t>history</w:t>
      </w:r>
      <w:r>
        <w:rPr>
          <w:rFonts w:cs="宋体" w:hint="eastAsia"/>
        </w:rPr>
        <w:t>对象</w:t>
      </w:r>
    </w:p>
    <w:p w:rsidR="007D599B" w:rsidRDefault="007D599B" w:rsidP="00C03D90">
      <w:pPr>
        <w:ind w:leftChars="200" w:left="31680"/>
      </w:pPr>
      <w:r>
        <w:t>C.location</w:t>
      </w:r>
      <w:r>
        <w:rPr>
          <w:rFonts w:cs="宋体" w:hint="eastAsia"/>
        </w:rPr>
        <w:t>对象包含</w:t>
      </w:r>
      <w:r>
        <w:t>history</w:t>
      </w:r>
    </w:p>
    <w:p w:rsidR="007D599B" w:rsidRDefault="007D599B" w:rsidP="00C03D90">
      <w:pPr>
        <w:ind w:leftChars="200" w:left="31680"/>
      </w:pPr>
      <w:r>
        <w:t>D.document</w:t>
      </w:r>
      <w:r>
        <w:rPr>
          <w:rFonts w:cs="宋体" w:hint="eastAsia"/>
        </w:rPr>
        <w:t>对象包含</w:t>
      </w:r>
      <w:r>
        <w:t>form</w:t>
      </w:r>
      <w:r>
        <w:rPr>
          <w:rFonts w:cs="宋体" w:hint="eastAsia"/>
        </w:rPr>
        <w:t>对象</w:t>
      </w:r>
    </w:p>
    <w:p w:rsidR="007D599B" w:rsidRDefault="007D599B" w:rsidP="00C7217B">
      <w:r>
        <w:t>27</w:t>
      </w:r>
      <w:r>
        <w:rPr>
          <w:rFonts w:cs="宋体" w:hint="eastAsia"/>
        </w:rPr>
        <w:t>、下列选项中关于浏览器对象的说法错误的是（</w:t>
      </w:r>
      <w:r>
        <w:t xml:space="preserve"> C </w:t>
      </w:r>
      <w:r>
        <w:rPr>
          <w:rFonts w:cs="宋体" w:hint="eastAsia"/>
        </w:rPr>
        <w:t>）</w:t>
      </w:r>
    </w:p>
    <w:p w:rsidR="007D599B" w:rsidRDefault="007D599B" w:rsidP="00C03D90">
      <w:pPr>
        <w:ind w:leftChars="200" w:left="31680"/>
      </w:pPr>
      <w:r>
        <w:t>A.history</w:t>
      </w:r>
      <w:r>
        <w:rPr>
          <w:rFonts w:cs="宋体" w:hint="eastAsia"/>
        </w:rPr>
        <w:t>对象记录了用户在一个浏览器中已经访问过的</w:t>
      </w:r>
      <w:r>
        <w:t>URLs</w:t>
      </w:r>
    </w:p>
    <w:p w:rsidR="007D599B" w:rsidRDefault="007D599B" w:rsidP="00C03D90">
      <w:pPr>
        <w:ind w:leftChars="200" w:left="31680"/>
      </w:pPr>
      <w:r>
        <w:t>B.location</w:t>
      </w:r>
      <w:r>
        <w:rPr>
          <w:rFonts w:cs="宋体" w:hint="eastAsia"/>
        </w:rPr>
        <w:t>对象相当于</w:t>
      </w:r>
      <w:r>
        <w:t>IE</w:t>
      </w:r>
      <w:r>
        <w:rPr>
          <w:rFonts w:cs="宋体" w:hint="eastAsia"/>
        </w:rPr>
        <w:t>浏览器中的地址栏，包含关于当前</w:t>
      </w:r>
      <w:r>
        <w:t>URL</w:t>
      </w:r>
      <w:r>
        <w:rPr>
          <w:rFonts w:cs="宋体" w:hint="eastAsia"/>
        </w:rPr>
        <w:t>地址的信息</w:t>
      </w:r>
    </w:p>
    <w:p w:rsidR="007D599B" w:rsidRDefault="007D599B" w:rsidP="00C03D90">
      <w:pPr>
        <w:ind w:leftChars="200" w:left="31680"/>
      </w:pPr>
      <w:r>
        <w:t>C.location</w:t>
      </w:r>
      <w:r>
        <w:rPr>
          <w:rFonts w:cs="宋体" w:hint="eastAsia"/>
        </w:rPr>
        <w:t>对象是</w:t>
      </w:r>
      <w:r>
        <w:t>history</w:t>
      </w:r>
      <w:r>
        <w:rPr>
          <w:rFonts w:cs="宋体" w:hint="eastAsia"/>
        </w:rPr>
        <w:t>对象的父对象</w:t>
      </w:r>
    </w:p>
    <w:p w:rsidR="007D599B" w:rsidRDefault="007D599B" w:rsidP="00C03D90">
      <w:pPr>
        <w:ind w:leftChars="200" w:left="31680"/>
      </w:pPr>
      <w:r>
        <w:t>D.location</w:t>
      </w:r>
      <w:r>
        <w:rPr>
          <w:rFonts w:cs="宋体" w:hint="eastAsia"/>
        </w:rPr>
        <w:t>对象是</w:t>
      </w:r>
      <w:r>
        <w:t>window</w:t>
      </w:r>
      <w:r>
        <w:rPr>
          <w:rFonts w:cs="宋体" w:hint="eastAsia"/>
        </w:rPr>
        <w:t>对象的子对象</w:t>
      </w:r>
    </w:p>
    <w:p w:rsidR="007D599B" w:rsidRDefault="007D599B" w:rsidP="00C7217B">
      <w:r>
        <w:t>28</w:t>
      </w:r>
      <w:r>
        <w:rPr>
          <w:rFonts w:cs="宋体" w:hint="eastAsia"/>
        </w:rPr>
        <w:t>、在</w:t>
      </w:r>
      <w:r>
        <w:t>HTML</w:t>
      </w:r>
      <w:r>
        <w:rPr>
          <w:rFonts w:cs="宋体" w:hint="eastAsia"/>
        </w:rPr>
        <w:t>页面中包含一个按钮控件</w:t>
      </w:r>
      <w:r>
        <w:t>mybutton</w:t>
      </w:r>
      <w:r>
        <w:rPr>
          <w:rFonts w:cs="宋体" w:hint="eastAsia"/>
        </w:rPr>
        <w:t>，如果要实现点击该按钮时调用已定义的</w:t>
      </w:r>
      <w:r>
        <w:t>Javascript</w:t>
      </w:r>
      <w:r>
        <w:rPr>
          <w:rFonts w:cs="宋体" w:hint="eastAsia"/>
        </w:rPr>
        <w:t>函数</w:t>
      </w:r>
      <w:r>
        <w:t>compute</w:t>
      </w:r>
      <w:r>
        <w:rPr>
          <w:rFonts w:cs="宋体" w:hint="eastAsia"/>
        </w:rPr>
        <w:t>，要编写的</w:t>
      </w:r>
      <w:r>
        <w:t>HTML</w:t>
      </w:r>
      <w:r>
        <w:rPr>
          <w:rFonts w:cs="宋体" w:hint="eastAsia"/>
        </w:rPr>
        <w:t>代码是（</w:t>
      </w:r>
      <w:r>
        <w:t>D</w:t>
      </w:r>
      <w:r>
        <w:rPr>
          <w:rFonts w:cs="宋体" w:hint="eastAsia"/>
        </w:rPr>
        <w:t>）</w:t>
      </w:r>
    </w:p>
    <w:p w:rsidR="007D599B" w:rsidRDefault="007D599B" w:rsidP="00C03D90">
      <w:pPr>
        <w:ind w:leftChars="200" w:left="31680"/>
      </w:pPr>
      <w:r>
        <w:t>A.&lt;input name=”mybutton” type=”button” onBlur=”compute()”value=”</w:t>
      </w:r>
      <w:r>
        <w:rPr>
          <w:rFonts w:cs="宋体" w:hint="eastAsia"/>
        </w:rPr>
        <w:t>计算</w:t>
      </w:r>
      <w:r>
        <w:t>”&gt;</w:t>
      </w:r>
    </w:p>
    <w:p w:rsidR="007D599B" w:rsidRDefault="007D599B" w:rsidP="00C03D90">
      <w:pPr>
        <w:ind w:leftChars="200" w:left="31680"/>
      </w:pPr>
      <w:r>
        <w:t>B.&lt;input name=”mybutton” type=”button” onFocus=”compute()”value=”</w:t>
      </w:r>
      <w:r>
        <w:rPr>
          <w:rFonts w:cs="宋体" w:hint="eastAsia"/>
        </w:rPr>
        <w:t>计算</w:t>
      </w:r>
      <w:r>
        <w:t>”&gt;</w:t>
      </w:r>
    </w:p>
    <w:p w:rsidR="007D599B" w:rsidRDefault="007D599B" w:rsidP="00C03D90">
      <w:pPr>
        <w:ind w:leftChars="200" w:left="31680"/>
      </w:pPr>
      <w:r>
        <w:t>C.&lt;input name=”mybutton” type=”button” onClick=”function compute()”value=”</w:t>
      </w:r>
      <w:r>
        <w:rPr>
          <w:rFonts w:cs="宋体" w:hint="eastAsia"/>
        </w:rPr>
        <w:t>计算</w:t>
      </w:r>
      <w:r>
        <w:t>”&gt;</w:t>
      </w:r>
    </w:p>
    <w:p w:rsidR="007D599B" w:rsidRDefault="007D599B" w:rsidP="00C03D90">
      <w:pPr>
        <w:ind w:leftChars="200" w:left="31680"/>
      </w:pPr>
      <w:r>
        <w:t>D.&lt;input name=”mybutton” type=”button” onClick=”compute()”value=”</w:t>
      </w:r>
      <w:r>
        <w:rPr>
          <w:rFonts w:cs="宋体" w:hint="eastAsia"/>
        </w:rPr>
        <w:t>计算</w:t>
      </w:r>
      <w:r>
        <w:t>”&gt;</w:t>
      </w:r>
    </w:p>
    <w:p w:rsidR="007D599B" w:rsidRDefault="007D599B" w:rsidP="00C7217B">
      <w:r>
        <w:t>29</w:t>
      </w:r>
      <w:r>
        <w:rPr>
          <w:rFonts w:cs="宋体" w:hint="eastAsia"/>
        </w:rPr>
        <w:t>、分析下面的</w:t>
      </w:r>
      <w:r>
        <w:t>Javascript</w:t>
      </w:r>
      <w:r>
        <w:rPr>
          <w:rFonts w:cs="宋体" w:hint="eastAsia"/>
        </w:rPr>
        <w:t>代码段，输出结果是（</w:t>
      </w:r>
      <w:r>
        <w:t>C</w:t>
      </w:r>
      <w:r>
        <w:rPr>
          <w:rFonts w:cs="宋体" w:hint="eastAsia"/>
        </w:rPr>
        <w:t>）</w:t>
      </w:r>
    </w:p>
    <w:p w:rsidR="007D599B" w:rsidRDefault="007D599B" w:rsidP="00C03D90">
      <w:pPr>
        <w:ind w:leftChars="200" w:left="31680"/>
      </w:pPr>
      <w:r>
        <w:t>var mystring=”I am a student”;</w:t>
      </w:r>
    </w:p>
    <w:p w:rsidR="007D599B" w:rsidRDefault="007D599B" w:rsidP="00C03D90">
      <w:pPr>
        <w:ind w:leftChars="200" w:left="31680"/>
      </w:pPr>
      <w:r>
        <w:t>var a=mystring.substring(9,13);</w:t>
      </w:r>
    </w:p>
    <w:p w:rsidR="007D599B" w:rsidRDefault="007D599B" w:rsidP="00C03D90">
      <w:pPr>
        <w:ind w:leftChars="200" w:left="31680"/>
      </w:pPr>
      <w:r>
        <w:t>document.write(a);</w:t>
      </w:r>
    </w:p>
    <w:p w:rsidR="007D599B" w:rsidRDefault="007D599B" w:rsidP="00C7217B">
      <w:pPr>
        <w:ind w:firstLine="420"/>
      </w:pPr>
      <w:r>
        <w:t>A</w:t>
      </w:r>
      <w:r>
        <w:rPr>
          <w:rFonts w:cs="宋体" w:hint="eastAsia"/>
        </w:rPr>
        <w:t>．</w:t>
      </w:r>
      <w:r>
        <w:t>stud  B.tuden  C.uden  D.udent</w:t>
      </w:r>
    </w:p>
    <w:p w:rsidR="007D599B" w:rsidRDefault="007D599B" w:rsidP="00C7217B">
      <w:r>
        <w:t>30</w:t>
      </w:r>
      <w:r>
        <w:rPr>
          <w:rFonts w:cs="宋体" w:hint="eastAsia"/>
        </w:rPr>
        <w:t>、</w:t>
      </w:r>
      <w:r>
        <w:t>Javascript</w:t>
      </w:r>
      <w:r>
        <w:rPr>
          <w:rFonts w:cs="宋体" w:hint="eastAsia"/>
        </w:rPr>
        <w:t>中制作图片代替按钮的提交效果需要手动提交方法</w:t>
      </w:r>
      <w:r>
        <w:t>submit()</w:t>
      </w:r>
      <w:r>
        <w:rPr>
          <w:rFonts w:cs="宋体" w:hint="eastAsia"/>
        </w:rPr>
        <w:t>，以下调用正确的是（</w:t>
      </w:r>
      <w:r>
        <w:t>C</w:t>
      </w:r>
      <w:r>
        <w:rPr>
          <w:rFonts w:cs="宋体" w:hint="eastAsia"/>
        </w:rPr>
        <w:t>）</w:t>
      </w:r>
    </w:p>
    <w:p w:rsidR="007D599B" w:rsidRDefault="007D599B" w:rsidP="00C7217B">
      <w:pPr>
        <w:ind w:firstLine="420"/>
      </w:pPr>
      <w:r>
        <w:t>A.submit();B.myform.submit() C.document.myform.submit()  D.window.myform.submit();</w:t>
      </w:r>
    </w:p>
    <w:p w:rsidR="007D599B" w:rsidRDefault="007D599B" w:rsidP="00C7217B">
      <w:r>
        <w:t>31</w:t>
      </w:r>
      <w:r>
        <w:rPr>
          <w:rFonts w:cs="宋体" w:hint="eastAsia"/>
        </w:rPr>
        <w:t>、在</w:t>
      </w:r>
      <w:r>
        <w:t>HTML</w:t>
      </w:r>
      <w:r>
        <w:rPr>
          <w:rFonts w:cs="宋体" w:hint="eastAsia"/>
        </w:rPr>
        <w:t>页面中包含如下所示代码，则编写</w:t>
      </w:r>
      <w:r>
        <w:t>Javascript</w:t>
      </w:r>
      <w:r>
        <w:rPr>
          <w:rFonts w:cs="宋体" w:hint="eastAsia"/>
        </w:rPr>
        <w:t>函数判断是否按下键盘上的回车键正确的编码是（</w:t>
      </w:r>
      <w:r>
        <w:t>C</w:t>
      </w:r>
      <w:r>
        <w:rPr>
          <w:rFonts w:cs="宋体" w:hint="eastAsia"/>
        </w:rPr>
        <w:t>）</w:t>
      </w:r>
    </w:p>
    <w:p w:rsidR="007D599B" w:rsidRDefault="007D599B" w:rsidP="00C7217B">
      <w:r>
        <w:t>&lt;input name=”password” type=”text” onkeydown=”myKeyDown()”&gt;</w:t>
      </w:r>
    </w:p>
    <w:p w:rsidR="007D599B" w:rsidRDefault="007D599B" w:rsidP="00C7217B">
      <w:pPr>
        <w:numPr>
          <w:ilvl w:val="1"/>
          <w:numId w:val="1"/>
        </w:numPr>
      </w:pPr>
      <w:r>
        <w:t>function myKeyDown(){</w:t>
      </w:r>
    </w:p>
    <w:p w:rsidR="007D599B" w:rsidRDefault="007D599B" w:rsidP="00C7217B">
      <w:pPr>
        <w:ind w:left="780"/>
      </w:pPr>
      <w:r>
        <w:t>if (window.keyCode==13)</w:t>
      </w:r>
    </w:p>
    <w:p w:rsidR="007D599B" w:rsidRDefault="007D599B" w:rsidP="00C7217B">
      <w:pPr>
        <w:ind w:left="780"/>
      </w:pPr>
      <w:r>
        <w:tab/>
      </w:r>
      <w:r>
        <w:tab/>
        <w:t>alert(“</w:t>
      </w:r>
      <w:r>
        <w:rPr>
          <w:rFonts w:cs="宋体" w:hint="eastAsia"/>
        </w:rPr>
        <w:t>你按下了回车键</w:t>
      </w:r>
      <w:r>
        <w:t>”);</w:t>
      </w:r>
    </w:p>
    <w:p w:rsidR="007D599B" w:rsidRDefault="007D599B" w:rsidP="00C7217B">
      <w:pPr>
        <w:numPr>
          <w:ilvl w:val="1"/>
          <w:numId w:val="1"/>
        </w:numPr>
      </w:pPr>
      <w:r>
        <w:t>function myKeyDown(){</w:t>
      </w:r>
    </w:p>
    <w:p w:rsidR="007D599B" w:rsidRDefault="007D599B" w:rsidP="00C7217B">
      <w:pPr>
        <w:ind w:left="780"/>
      </w:pPr>
      <w:r>
        <w:t>if (document.keyCode==13)</w:t>
      </w:r>
    </w:p>
    <w:p w:rsidR="007D599B" w:rsidRDefault="007D599B" w:rsidP="00C7217B">
      <w:pPr>
        <w:ind w:left="780"/>
      </w:pPr>
      <w:r>
        <w:tab/>
      </w:r>
      <w:r>
        <w:tab/>
        <w:t>alert(“</w:t>
      </w:r>
      <w:r>
        <w:rPr>
          <w:rFonts w:cs="宋体" w:hint="eastAsia"/>
        </w:rPr>
        <w:t>你按下了回车键</w:t>
      </w:r>
      <w:r>
        <w:t>”);</w:t>
      </w:r>
    </w:p>
    <w:p w:rsidR="007D599B" w:rsidRDefault="007D599B" w:rsidP="00C7217B">
      <w:pPr>
        <w:numPr>
          <w:ilvl w:val="1"/>
          <w:numId w:val="1"/>
        </w:numPr>
      </w:pPr>
      <w:r>
        <w:t>function myKeyDown(){</w:t>
      </w:r>
    </w:p>
    <w:p w:rsidR="007D599B" w:rsidRDefault="007D599B" w:rsidP="00C7217B">
      <w:pPr>
        <w:ind w:left="780"/>
      </w:pPr>
      <w:r>
        <w:t>if (event.keyCode==13)</w:t>
      </w:r>
    </w:p>
    <w:p w:rsidR="007D599B" w:rsidRDefault="007D599B" w:rsidP="00C7217B">
      <w:pPr>
        <w:ind w:left="780"/>
      </w:pPr>
      <w:r>
        <w:tab/>
      </w:r>
      <w:r>
        <w:tab/>
        <w:t>alert(“</w:t>
      </w:r>
      <w:r>
        <w:rPr>
          <w:rFonts w:cs="宋体" w:hint="eastAsia"/>
        </w:rPr>
        <w:t>你按下了回车键</w:t>
      </w:r>
      <w:r>
        <w:t>”);</w:t>
      </w:r>
    </w:p>
    <w:p w:rsidR="007D599B" w:rsidRDefault="007D599B" w:rsidP="00C7217B">
      <w:pPr>
        <w:numPr>
          <w:ilvl w:val="1"/>
          <w:numId w:val="1"/>
        </w:numPr>
      </w:pPr>
      <w:r>
        <w:t>function myKeyDown(){</w:t>
      </w:r>
    </w:p>
    <w:p w:rsidR="007D599B" w:rsidRDefault="007D599B" w:rsidP="00C7217B">
      <w:pPr>
        <w:ind w:left="780"/>
      </w:pPr>
      <w:r>
        <w:t>if (keyCode==13)</w:t>
      </w:r>
    </w:p>
    <w:p w:rsidR="007D599B" w:rsidRDefault="007D599B" w:rsidP="00C7217B">
      <w:pPr>
        <w:ind w:left="780"/>
      </w:pPr>
      <w:r>
        <w:tab/>
      </w:r>
      <w:r>
        <w:tab/>
        <w:t>alert(“</w:t>
      </w:r>
      <w:r>
        <w:rPr>
          <w:rFonts w:cs="宋体" w:hint="eastAsia"/>
        </w:rPr>
        <w:t>你按下了回车键</w:t>
      </w:r>
      <w:r>
        <w:t>”);</w:t>
      </w:r>
    </w:p>
    <w:p w:rsidR="007D599B" w:rsidRDefault="007D599B" w:rsidP="00C7217B">
      <w:r>
        <w:t>32</w:t>
      </w:r>
      <w:r>
        <w:rPr>
          <w:rFonts w:cs="宋体" w:hint="eastAsia"/>
        </w:rPr>
        <w:t>、如果在</w:t>
      </w:r>
      <w:r>
        <w:t>HTML</w:t>
      </w:r>
      <w:r>
        <w:rPr>
          <w:rFonts w:cs="宋体" w:hint="eastAsia"/>
        </w:rPr>
        <w:t>页面中包含如下图片标签，则选项中的（）语句能够实现隐藏该图片的功能。</w:t>
      </w:r>
      <w:r>
        <w:t xml:space="preserve">                                                                      (D)</w:t>
      </w:r>
    </w:p>
    <w:p w:rsidR="007D599B" w:rsidRDefault="007D599B" w:rsidP="00C7217B">
      <w:pPr>
        <w:tabs>
          <w:tab w:val="left" w:pos="480"/>
        </w:tabs>
      </w:pPr>
      <w:r>
        <w:tab/>
        <w:t>&lt;img id=”pic” src=”Sunset.jpg” width=”400” height=”300”&gt;</w:t>
      </w:r>
    </w:p>
    <w:p w:rsidR="007D599B" w:rsidRDefault="007D599B" w:rsidP="00C03D90">
      <w:pPr>
        <w:tabs>
          <w:tab w:val="left" w:pos="480"/>
        </w:tabs>
        <w:ind w:leftChars="200" w:left="31680"/>
      </w:pPr>
      <w:r>
        <w:t>A.document.getElementById(“pic”).style.display=”visible”;</w:t>
      </w:r>
    </w:p>
    <w:p w:rsidR="007D599B" w:rsidRDefault="007D599B" w:rsidP="00C03D90">
      <w:pPr>
        <w:tabs>
          <w:tab w:val="left" w:pos="690"/>
        </w:tabs>
        <w:ind w:leftChars="200" w:left="31680"/>
      </w:pPr>
      <w:r>
        <w:t>B.document.getElementById(“pic”).style.display=”disvisible”;</w:t>
      </w:r>
    </w:p>
    <w:p w:rsidR="007D599B" w:rsidRDefault="007D599B" w:rsidP="00C03D90">
      <w:pPr>
        <w:tabs>
          <w:tab w:val="left" w:pos="690"/>
        </w:tabs>
        <w:ind w:leftChars="200" w:left="31680"/>
      </w:pPr>
      <w:r>
        <w:t>C.document.getElementById(“pic”).style.display=”block”;</w:t>
      </w:r>
    </w:p>
    <w:p w:rsidR="007D599B" w:rsidRDefault="007D599B" w:rsidP="00C03D90">
      <w:pPr>
        <w:tabs>
          <w:tab w:val="left" w:pos="690"/>
        </w:tabs>
        <w:ind w:leftChars="200" w:left="31680"/>
      </w:pPr>
      <w:r>
        <w:t>D.document.getElementById(“pic”).style.display=”none”;</w:t>
      </w:r>
    </w:p>
    <w:p w:rsidR="007D599B" w:rsidRDefault="007D599B" w:rsidP="00C7217B">
      <w:r>
        <w:t>33</w:t>
      </w:r>
      <w:r>
        <w:rPr>
          <w:rFonts w:cs="宋体" w:hint="eastAsia"/>
        </w:rPr>
        <w:t>、如果在</w:t>
      </w:r>
      <w:r>
        <w:t>HTML</w:t>
      </w:r>
      <w:r>
        <w:rPr>
          <w:rFonts w:cs="宋体" w:hint="eastAsia"/>
        </w:rPr>
        <w:t>页面中包含如下图片标签，则在下划线处添加（）代码能够实现隐藏该图片的功能。</w:t>
      </w:r>
      <w:r>
        <w:t xml:space="preserve">                                                                ( D ) </w:t>
      </w:r>
    </w:p>
    <w:p w:rsidR="007D599B" w:rsidRDefault="007D599B" w:rsidP="00C7217B">
      <w:pPr>
        <w:tabs>
          <w:tab w:val="left" w:pos="480"/>
        </w:tabs>
      </w:pPr>
      <w:r>
        <w:tab/>
        <w:t>&lt;img id=”pic” src=”Sunset.jpg” width=”400” height=”300”  ____________ &gt;</w:t>
      </w:r>
    </w:p>
    <w:p w:rsidR="007D599B" w:rsidRDefault="007D599B" w:rsidP="00C03D90">
      <w:pPr>
        <w:tabs>
          <w:tab w:val="left" w:pos="480"/>
        </w:tabs>
        <w:ind w:leftChars="200" w:left="31680"/>
      </w:pPr>
      <w:r>
        <w:t>A. style=”display:visible”;</w:t>
      </w:r>
    </w:p>
    <w:p w:rsidR="007D599B" w:rsidRDefault="007D599B" w:rsidP="00C03D90">
      <w:pPr>
        <w:tabs>
          <w:tab w:val="left" w:pos="690"/>
        </w:tabs>
        <w:ind w:leftChars="200" w:left="31680"/>
      </w:pPr>
      <w:r>
        <w:t>B. style=”display:disvisible”;</w:t>
      </w:r>
    </w:p>
    <w:p w:rsidR="007D599B" w:rsidRDefault="007D599B" w:rsidP="00C03D90">
      <w:pPr>
        <w:tabs>
          <w:tab w:val="left" w:pos="690"/>
        </w:tabs>
        <w:ind w:leftChars="200" w:left="31680"/>
      </w:pPr>
      <w:r>
        <w:t>C. style=”display:block”;</w:t>
      </w:r>
    </w:p>
    <w:p w:rsidR="007D599B" w:rsidRDefault="007D599B" w:rsidP="00C03D90">
      <w:pPr>
        <w:tabs>
          <w:tab w:val="left" w:pos="690"/>
        </w:tabs>
        <w:ind w:leftChars="200" w:left="31680"/>
      </w:pPr>
      <w:r>
        <w:t>D. style=”display:none”;</w:t>
      </w:r>
    </w:p>
    <w:p w:rsidR="007D599B" w:rsidRDefault="007D599B" w:rsidP="00C7217B">
      <w:r>
        <w:t>34</w:t>
      </w:r>
      <w:r>
        <w:rPr>
          <w:rFonts w:cs="宋体" w:hint="eastAsia"/>
        </w:rPr>
        <w:t>、下列选项中，（）段</w:t>
      </w:r>
      <w:r>
        <w:t>HTML</w:t>
      </w:r>
      <w:r>
        <w:rPr>
          <w:rFonts w:cs="宋体" w:hint="eastAsia"/>
        </w:rPr>
        <w:t>代码所表示的“返回”链接能够正确实现</w:t>
      </w:r>
      <w:r>
        <w:t>IE</w:t>
      </w:r>
      <w:r>
        <w:rPr>
          <w:rFonts w:cs="宋体" w:hint="eastAsia"/>
        </w:rPr>
        <w:t>工具栏中“后退”按钮的功能。（选择二项）</w:t>
      </w:r>
      <w:r>
        <w:t xml:space="preserve">                                                (AD)</w:t>
      </w:r>
    </w:p>
    <w:p w:rsidR="007D599B" w:rsidRDefault="007D599B" w:rsidP="00C03D90">
      <w:pPr>
        <w:ind w:leftChars="200" w:left="31680"/>
      </w:pPr>
      <w:r>
        <w:t>A. &lt;a href=”javascript:history.go(-1)”&gt;</w:t>
      </w:r>
      <w:r>
        <w:rPr>
          <w:rFonts w:cs="宋体" w:hint="eastAsia"/>
        </w:rPr>
        <w:t>返回</w:t>
      </w:r>
      <w:r>
        <w:t>&lt;/a&gt;</w:t>
      </w:r>
    </w:p>
    <w:p w:rsidR="007D599B" w:rsidRDefault="007D599B" w:rsidP="00C03D90">
      <w:pPr>
        <w:ind w:leftChars="200" w:left="31680"/>
      </w:pPr>
      <w:r>
        <w:t>B. &lt;a href=”javascript:location.back()”&gt;</w:t>
      </w:r>
      <w:r>
        <w:rPr>
          <w:rFonts w:cs="宋体" w:hint="eastAsia"/>
        </w:rPr>
        <w:t>返回</w:t>
      </w:r>
      <w:r>
        <w:t>&lt;/a&gt;</w:t>
      </w:r>
    </w:p>
    <w:p w:rsidR="007D599B" w:rsidRDefault="007D599B" w:rsidP="00C03D90">
      <w:pPr>
        <w:ind w:leftChars="200" w:left="31680"/>
      </w:pPr>
      <w:r>
        <w:t>C. &lt;a href=”javascript: location go(-1)”&gt;</w:t>
      </w:r>
      <w:r>
        <w:rPr>
          <w:rFonts w:cs="宋体" w:hint="eastAsia"/>
        </w:rPr>
        <w:t>返回</w:t>
      </w:r>
      <w:r>
        <w:t>&lt;/a&gt;</w:t>
      </w:r>
    </w:p>
    <w:p w:rsidR="007D599B" w:rsidRDefault="007D599B" w:rsidP="00C03D90">
      <w:pPr>
        <w:ind w:leftChars="200" w:left="31680"/>
      </w:pPr>
      <w:r>
        <w:t>D. &lt;a href=”javascript:history.back()”&gt;</w:t>
      </w:r>
      <w:r>
        <w:rPr>
          <w:rFonts w:cs="宋体" w:hint="eastAsia"/>
        </w:rPr>
        <w:t>返回</w:t>
      </w:r>
      <w:r>
        <w:t>&lt;/a&gt;</w:t>
      </w:r>
    </w:p>
    <w:p w:rsidR="007D599B" w:rsidRDefault="007D599B" w:rsidP="00C7217B">
      <w:r>
        <w:t>35</w:t>
      </w:r>
      <w:r>
        <w:rPr>
          <w:rFonts w:cs="宋体" w:hint="eastAsia"/>
        </w:rPr>
        <w:t>、在</w:t>
      </w:r>
      <w:r>
        <w:t>HTML</w:t>
      </w:r>
      <w:r>
        <w:rPr>
          <w:rFonts w:cs="宋体" w:hint="eastAsia"/>
        </w:rPr>
        <w:t>文档中包含如下超链接，要实现当鼠标移入该链接时，超链接文本大小变为</w:t>
      </w:r>
      <w:r>
        <w:t>30px</w:t>
      </w:r>
      <w:r>
        <w:rPr>
          <w:rFonts w:cs="宋体" w:hint="eastAsia"/>
        </w:rPr>
        <w:t>，选项中的编码正确的是（</w:t>
      </w:r>
      <w:r>
        <w:t>C</w:t>
      </w:r>
      <w:r>
        <w:rPr>
          <w:rFonts w:cs="宋体" w:hint="eastAsia"/>
        </w:rPr>
        <w:t>）</w:t>
      </w:r>
    </w:p>
    <w:p w:rsidR="007D599B" w:rsidRDefault="007D599B" w:rsidP="00C03D90">
      <w:pPr>
        <w:ind w:leftChars="100" w:left="31680"/>
      </w:pPr>
      <w:r>
        <w:t>A.&lt;a href=”#” onmouseover=”this.style.fontsize=30px”&gt;</w:t>
      </w:r>
      <w:r>
        <w:rPr>
          <w:rFonts w:cs="宋体" w:hint="eastAsia"/>
        </w:rPr>
        <w:t>注册</w:t>
      </w:r>
      <w:r>
        <w:t>&lt;/a&gt;</w:t>
      </w:r>
    </w:p>
    <w:p w:rsidR="007D599B" w:rsidRDefault="007D599B" w:rsidP="00C03D90">
      <w:pPr>
        <w:ind w:leftChars="100" w:left="31680"/>
      </w:pPr>
      <w:r>
        <w:t>B.&lt;a href=”#” onmouseout=”this.style.fontsize=30px”&gt;</w:t>
      </w:r>
      <w:r>
        <w:rPr>
          <w:rFonts w:cs="宋体" w:hint="eastAsia"/>
        </w:rPr>
        <w:t>注册</w:t>
      </w:r>
      <w:r>
        <w:t>&lt;/a&gt;</w:t>
      </w:r>
    </w:p>
    <w:p w:rsidR="007D599B" w:rsidRDefault="007D599B" w:rsidP="00C03D90">
      <w:pPr>
        <w:ind w:leftChars="100" w:left="31680"/>
      </w:pPr>
      <w:r>
        <w:t>C.&lt;a href=”#” onmouseover=”this.style.font-size=30px”&gt;</w:t>
      </w:r>
      <w:r>
        <w:rPr>
          <w:rFonts w:cs="宋体" w:hint="eastAsia"/>
        </w:rPr>
        <w:t>注册</w:t>
      </w:r>
      <w:r>
        <w:t>&lt;/a&gt;</w:t>
      </w:r>
    </w:p>
    <w:p w:rsidR="007D599B" w:rsidRDefault="007D599B" w:rsidP="00C03D90">
      <w:pPr>
        <w:ind w:leftChars="100" w:left="31680"/>
      </w:pPr>
      <w:r>
        <w:t>D.&lt;a href=”#” onmouseout=”this.style.font-size=30px”&gt;</w:t>
      </w:r>
      <w:r>
        <w:rPr>
          <w:rFonts w:cs="宋体" w:hint="eastAsia"/>
        </w:rPr>
        <w:t>注册</w:t>
      </w:r>
      <w:r>
        <w:t>&lt;/a&gt;</w:t>
      </w:r>
    </w:p>
    <w:p w:rsidR="007D599B" w:rsidRDefault="007D599B" w:rsidP="00C7217B">
      <w:r>
        <w:t>36</w:t>
      </w:r>
      <w:r>
        <w:rPr>
          <w:rFonts w:cs="宋体" w:hint="eastAsia"/>
        </w:rPr>
        <w:t>、在</w:t>
      </w:r>
      <w:r>
        <w:t>HTML</w:t>
      </w:r>
      <w:r>
        <w:rPr>
          <w:rFonts w:cs="宋体" w:hint="eastAsia"/>
        </w:rPr>
        <w:t>页面上，当按下键盘上的任意一个键时都会触发</w:t>
      </w:r>
      <w:r>
        <w:t>Javascript</w:t>
      </w:r>
      <w:r>
        <w:rPr>
          <w:rFonts w:cs="宋体" w:hint="eastAsia"/>
        </w:rPr>
        <w:t>的（）事件。</w:t>
      </w:r>
    </w:p>
    <w:p w:rsidR="007D599B" w:rsidRDefault="007D599B" w:rsidP="00C03D90">
      <w:pPr>
        <w:ind w:firstLineChars="3750" w:firstLine="31680"/>
      </w:pPr>
      <w:r>
        <w:t>( D )</w:t>
      </w:r>
    </w:p>
    <w:p w:rsidR="007D599B" w:rsidRDefault="007D599B" w:rsidP="00C7217B">
      <w:r>
        <w:t>A.onFocus  B.onBlur  C.onSubmit   D.onKeyDown</w:t>
      </w:r>
    </w:p>
    <w:p w:rsidR="007D599B" w:rsidRDefault="007D599B" w:rsidP="00C7217B">
      <w:r>
        <w:t>37</w:t>
      </w:r>
      <w:r>
        <w:rPr>
          <w:rFonts w:cs="宋体" w:hint="eastAsia"/>
        </w:rPr>
        <w:t>、在</w:t>
      </w:r>
      <w:r>
        <w:t>HTML</w:t>
      </w:r>
      <w:r>
        <w:rPr>
          <w:rFonts w:cs="宋体" w:hint="eastAsia"/>
        </w:rPr>
        <w:t>页面中，定义了如下所示的</w:t>
      </w:r>
      <w:r>
        <w:t>Javascript</w:t>
      </w:r>
      <w:r>
        <w:rPr>
          <w:rFonts w:cs="宋体" w:hint="eastAsia"/>
        </w:rPr>
        <w:t>函数，则正确调用该函数的</w:t>
      </w:r>
      <w:r>
        <w:t>HTML</w:t>
      </w:r>
      <w:r>
        <w:rPr>
          <w:rFonts w:cs="宋体" w:hint="eastAsia"/>
        </w:rPr>
        <w:t>代码是（选择二项）</w:t>
      </w:r>
      <w:r>
        <w:t xml:space="preserve">                                                           (AB)</w:t>
      </w:r>
    </w:p>
    <w:p w:rsidR="007D599B" w:rsidRDefault="007D599B" w:rsidP="00C03D90">
      <w:pPr>
        <w:ind w:firstLineChars="200" w:firstLine="31680"/>
      </w:pPr>
      <w:r>
        <w:t>function compute(op){</w:t>
      </w:r>
    </w:p>
    <w:p w:rsidR="007D599B" w:rsidRDefault="007D599B" w:rsidP="00C03D90">
      <w:pPr>
        <w:ind w:firstLineChars="200" w:firstLine="31680"/>
      </w:pPr>
      <w:r>
        <w:t>alert(op);</w:t>
      </w:r>
    </w:p>
    <w:p w:rsidR="007D599B" w:rsidRDefault="007D599B" w:rsidP="00C03D90">
      <w:pPr>
        <w:ind w:firstLineChars="200" w:firstLine="31680"/>
      </w:pPr>
      <w:r>
        <w:t>}</w:t>
      </w:r>
    </w:p>
    <w:p w:rsidR="007D599B" w:rsidRDefault="007D599B" w:rsidP="00C03D90">
      <w:pPr>
        <w:ind w:firstLineChars="200" w:firstLine="31680"/>
      </w:pPr>
      <w:r>
        <w:t>A.&lt;input name=”a” type=”button” onclick=”compute(this.value)” value=”+”&gt;</w:t>
      </w:r>
    </w:p>
    <w:p w:rsidR="007D599B" w:rsidRDefault="007D599B" w:rsidP="00C03D90">
      <w:pPr>
        <w:ind w:leftChars="200" w:left="31680"/>
      </w:pPr>
      <w:r>
        <w:t>B.&lt;input name=”b” type=”button” onclick=”compute(‘-‘)” value=”-”&gt;</w:t>
      </w:r>
    </w:p>
    <w:p w:rsidR="007D599B" w:rsidRDefault="007D599B" w:rsidP="00C03D90">
      <w:pPr>
        <w:ind w:leftChars="200" w:left="31680"/>
      </w:pPr>
      <w:r>
        <w:t>C.&lt;input name=”c” type=”button” onclick=”compute(“*”)” value=”*”&gt;</w:t>
      </w:r>
    </w:p>
    <w:p w:rsidR="007D599B" w:rsidRDefault="007D599B" w:rsidP="00C03D90">
      <w:pPr>
        <w:ind w:leftChars="200" w:left="31680"/>
      </w:pPr>
      <w:r>
        <w:t>D.&lt;input name=”d” type=”button” onclick=”compute(/ )” value=”/”&gt;</w:t>
      </w:r>
    </w:p>
    <w:p w:rsidR="007D599B" w:rsidRDefault="007D599B" w:rsidP="00C7217B">
      <w:r>
        <w:t>38</w:t>
      </w:r>
      <w:r>
        <w:rPr>
          <w:rFonts w:cs="宋体" w:hint="eastAsia"/>
        </w:rPr>
        <w:t>、在</w:t>
      </w:r>
      <w:r>
        <w:t>HTML</w:t>
      </w:r>
      <w:r>
        <w:rPr>
          <w:rFonts w:cs="宋体" w:hint="eastAsia"/>
        </w:rPr>
        <w:t>页面上包含如下创建层的语句，那么编写</w:t>
      </w:r>
      <w:r>
        <w:t>Javascript</w:t>
      </w:r>
      <w:r>
        <w:rPr>
          <w:rFonts w:cs="宋体" w:hint="eastAsia"/>
        </w:rPr>
        <w:t>语句实现显示该层的语句错误的是（</w:t>
      </w:r>
      <w:r>
        <w:t>D</w:t>
      </w:r>
      <w:r>
        <w:rPr>
          <w:rFonts w:cs="宋体" w:hint="eastAsia"/>
        </w:rPr>
        <w:t>）</w:t>
      </w:r>
    </w:p>
    <w:p w:rsidR="007D599B" w:rsidRDefault="007D599B" w:rsidP="00C7217B">
      <w:r>
        <w:t>&lt;html&gt;</w:t>
      </w:r>
    </w:p>
    <w:p w:rsidR="007D599B" w:rsidRDefault="007D599B" w:rsidP="00C7217B">
      <w:r>
        <w:t>&lt;body&gt;</w:t>
      </w:r>
    </w:p>
    <w:p w:rsidR="007D599B" w:rsidRDefault="007D599B" w:rsidP="00C7217B">
      <w:r>
        <w:t>&lt;div id=”imageLayer” style=”display:none;”&gt;</w:t>
      </w:r>
    </w:p>
    <w:p w:rsidR="007D599B" w:rsidRDefault="007D599B" w:rsidP="00C7217B">
      <w:r>
        <w:t>&lt;img src=”images/Sunset.jpg” width=”200” height=”100”&gt;&lt;/div&gt;</w:t>
      </w:r>
    </w:p>
    <w:p w:rsidR="007D599B" w:rsidRDefault="007D599B" w:rsidP="00C7217B">
      <w:r>
        <w:t>&lt;/body&gt;</w:t>
      </w:r>
    </w:p>
    <w:p w:rsidR="007D599B" w:rsidRDefault="007D599B" w:rsidP="00C7217B">
      <w:r>
        <w:t>&lt;html&gt;</w:t>
      </w:r>
    </w:p>
    <w:p w:rsidR="007D599B" w:rsidRDefault="007D599B" w:rsidP="00C7217B">
      <w:pPr>
        <w:ind w:firstLine="420"/>
      </w:pPr>
      <w:r>
        <w:t>A. document.getElementByTagName(“div”)[0].style.display=”block”</w:t>
      </w:r>
    </w:p>
    <w:p w:rsidR="007D599B" w:rsidRDefault="007D599B" w:rsidP="00C03D90">
      <w:pPr>
        <w:tabs>
          <w:tab w:val="left" w:pos="690"/>
        </w:tabs>
        <w:ind w:leftChars="200" w:left="31680"/>
      </w:pPr>
      <w:r>
        <w:t>B.document.getElementById(“imageLayer”).style.display=”block”;</w:t>
      </w:r>
    </w:p>
    <w:p w:rsidR="007D599B" w:rsidRDefault="007D599B" w:rsidP="00C03D90">
      <w:pPr>
        <w:tabs>
          <w:tab w:val="left" w:pos="690"/>
        </w:tabs>
        <w:ind w:leftChars="200" w:left="31680"/>
      </w:pPr>
      <w:r>
        <w:t>C.document.getElementByName(“imageLayer”)[0].style.display=”block”;</w:t>
      </w:r>
    </w:p>
    <w:p w:rsidR="007D599B" w:rsidRDefault="007D599B" w:rsidP="00C03D90">
      <w:pPr>
        <w:tabs>
          <w:tab w:val="left" w:pos="690"/>
        </w:tabs>
        <w:ind w:leftChars="200" w:left="31680"/>
      </w:pPr>
      <w:r>
        <w:t>D.document.getElementByName(“imageLayer”).get(0).style.display=”block”;</w:t>
      </w:r>
    </w:p>
    <w:p w:rsidR="007D599B" w:rsidRDefault="007D599B" w:rsidP="00C7217B">
      <w:r>
        <w:t>39</w:t>
      </w:r>
      <w:r>
        <w:rPr>
          <w:rFonts w:cs="宋体" w:hint="eastAsia"/>
        </w:rPr>
        <w:t>、分析下面的</w:t>
      </w:r>
      <w:r>
        <w:t>Javascript</w:t>
      </w:r>
      <w:r>
        <w:rPr>
          <w:rFonts w:cs="宋体" w:hint="eastAsia"/>
        </w:rPr>
        <w:t>代码段，输出结果是（</w:t>
      </w:r>
      <w:r>
        <w:t>C</w:t>
      </w:r>
      <w:r>
        <w:rPr>
          <w:rFonts w:cs="宋体" w:hint="eastAsia"/>
        </w:rPr>
        <w:t>）</w:t>
      </w:r>
    </w:p>
    <w:p w:rsidR="007D599B" w:rsidRDefault="007D599B" w:rsidP="00C03D90">
      <w:pPr>
        <w:ind w:leftChars="200" w:left="31680"/>
      </w:pPr>
      <w:r>
        <w:t>var s1=parseInt(“101</w:t>
      </w:r>
      <w:r>
        <w:rPr>
          <w:rFonts w:cs="宋体" w:hint="eastAsia"/>
        </w:rPr>
        <w:t>中学</w:t>
      </w:r>
      <w:r>
        <w:t>”);</w:t>
      </w:r>
    </w:p>
    <w:p w:rsidR="007D599B" w:rsidRDefault="007D599B" w:rsidP="00C03D90">
      <w:pPr>
        <w:ind w:leftChars="200" w:left="31680"/>
      </w:pPr>
      <w:r>
        <w:t>document.write(s1);</w:t>
      </w:r>
    </w:p>
    <w:p w:rsidR="007D599B" w:rsidRDefault="007D599B" w:rsidP="00C03D90">
      <w:pPr>
        <w:ind w:leftChars="200" w:left="31680"/>
      </w:pPr>
      <w:r>
        <w:t>A. NaN   B.101</w:t>
      </w:r>
      <w:r>
        <w:rPr>
          <w:rFonts w:cs="宋体" w:hint="eastAsia"/>
        </w:rPr>
        <w:t>中学</w:t>
      </w:r>
      <w:r>
        <w:t xml:space="preserve">  C.101   D.</w:t>
      </w:r>
      <w:r>
        <w:rPr>
          <w:rFonts w:cs="宋体" w:hint="eastAsia"/>
        </w:rPr>
        <w:t>出现脚本错误</w:t>
      </w:r>
    </w:p>
    <w:p w:rsidR="007D599B" w:rsidRDefault="007D599B" w:rsidP="00C7217B">
      <w:r>
        <w:t>40</w:t>
      </w:r>
      <w:r>
        <w:rPr>
          <w:rFonts w:cs="宋体" w:hint="eastAsia"/>
        </w:rPr>
        <w:t>、在</w:t>
      </w:r>
      <w:r>
        <w:t>HTML</w:t>
      </w:r>
      <w:r>
        <w:rPr>
          <w:rFonts w:cs="宋体" w:hint="eastAsia"/>
        </w:rPr>
        <w:t>中，点击图片</w:t>
      </w:r>
      <w:r>
        <w:t>”previous.gif”</w:t>
      </w:r>
      <w:r>
        <w:rPr>
          <w:rFonts w:cs="宋体" w:hint="eastAsia"/>
        </w:rPr>
        <w:t>上的超级链接后页面将加载历史列表中的上一个</w:t>
      </w:r>
      <w:r>
        <w:t>URL</w:t>
      </w:r>
      <w:r>
        <w:rPr>
          <w:rFonts w:cs="宋体" w:hint="eastAsia"/>
        </w:rPr>
        <w:t>页面。代码如下所示，应在下划线处填入（</w:t>
      </w:r>
      <w:r>
        <w:t>A</w:t>
      </w:r>
      <w:r>
        <w:rPr>
          <w:rFonts w:cs="宋体" w:hint="eastAsia"/>
        </w:rPr>
        <w:t>）</w:t>
      </w:r>
    </w:p>
    <w:p w:rsidR="007D599B" w:rsidRDefault="007D599B" w:rsidP="00C7217B">
      <w:r>
        <w:t>&lt;a href=_________&gt;&lt;img src=”previous.gif” width=”67” height=”21”&gt;&lt;/a&gt;</w:t>
      </w:r>
    </w:p>
    <w:p w:rsidR="007D599B" w:rsidRDefault="007D599B" w:rsidP="00C7217B">
      <w:r>
        <w:t>A.”javascript:history.go(-1)”; B. “history.go(1)” C. “history.go(-1)” D. “javascript:history.go(1)”</w:t>
      </w:r>
    </w:p>
    <w:p w:rsidR="007D599B" w:rsidRDefault="007D599B" w:rsidP="00C7217B">
      <w:r>
        <w:t>41</w:t>
      </w:r>
      <w:r>
        <w:rPr>
          <w:rFonts w:cs="宋体" w:hint="eastAsia"/>
        </w:rPr>
        <w:t>、在</w:t>
      </w:r>
      <w:r>
        <w:t>HTML</w:t>
      </w:r>
      <w:r>
        <w:rPr>
          <w:rFonts w:cs="宋体" w:hint="eastAsia"/>
        </w:rPr>
        <w:t>页面上包含如下所示的层对象，则</w:t>
      </w:r>
      <w:r>
        <w:t>javascript</w:t>
      </w:r>
      <w:r>
        <w:rPr>
          <w:rFonts w:cs="宋体" w:hint="eastAsia"/>
        </w:rPr>
        <w:t>语句</w:t>
      </w:r>
      <w:r>
        <w:t>document.getElementById(“info”).innerHTML</w:t>
      </w:r>
      <w:r>
        <w:rPr>
          <w:rFonts w:cs="宋体" w:hint="eastAsia"/>
        </w:rPr>
        <w:t>的值是（</w:t>
      </w:r>
      <w:r>
        <w:t>A</w:t>
      </w:r>
      <w:r>
        <w:rPr>
          <w:rFonts w:cs="宋体" w:hint="eastAsia"/>
        </w:rPr>
        <w:t>）</w:t>
      </w:r>
    </w:p>
    <w:p w:rsidR="007D599B" w:rsidRDefault="007D599B" w:rsidP="00C7217B">
      <w:r>
        <w:t>&lt;div id=”info” style=”display:block”&gt;&lt;p&gt;</w:t>
      </w:r>
      <w:r>
        <w:rPr>
          <w:rFonts w:cs="宋体" w:hint="eastAsia"/>
        </w:rPr>
        <w:t>请填写</w:t>
      </w:r>
      <w:r>
        <w:t>&lt;/p&gt;&lt;/div&gt;</w:t>
      </w:r>
    </w:p>
    <w:p w:rsidR="007D599B" w:rsidRDefault="007D599B" w:rsidP="00C7217B">
      <w:r>
        <w:t>A.</w:t>
      </w:r>
      <w:r>
        <w:rPr>
          <w:rFonts w:cs="宋体" w:hint="eastAsia"/>
        </w:rPr>
        <w:t>请填写</w:t>
      </w:r>
      <w:r>
        <w:t xml:space="preserve"> B.&lt;p&gt;</w:t>
      </w:r>
      <w:r>
        <w:rPr>
          <w:rFonts w:cs="宋体" w:hint="eastAsia"/>
        </w:rPr>
        <w:t>请填写</w:t>
      </w:r>
      <w:r>
        <w:t>&lt;/p&gt;  C.id=”info” style=”display:block”</w:t>
      </w:r>
    </w:p>
    <w:p w:rsidR="007D599B" w:rsidRDefault="007D599B" w:rsidP="00C7217B">
      <w:r>
        <w:t>D.&lt;div id=”info” style=”display:block”&gt;&lt;p&gt;</w:t>
      </w:r>
      <w:r>
        <w:rPr>
          <w:rFonts w:cs="宋体" w:hint="eastAsia"/>
        </w:rPr>
        <w:t>请填写</w:t>
      </w:r>
      <w:r>
        <w:t>&lt;/p&gt;</w:t>
      </w:r>
    </w:p>
    <w:p w:rsidR="007D599B" w:rsidRDefault="007D599B" w:rsidP="00C7217B">
      <w:r>
        <w:t>42</w:t>
      </w:r>
      <w:r>
        <w:rPr>
          <w:rFonts w:cs="宋体" w:hint="eastAsia"/>
        </w:rPr>
        <w:t>、以下哪条语句会产生运行错误（</w:t>
      </w:r>
      <w:r>
        <w:t>A</w:t>
      </w:r>
      <w:r>
        <w:rPr>
          <w:rFonts w:cs="宋体" w:hint="eastAsia"/>
        </w:rPr>
        <w:t>）</w:t>
      </w:r>
    </w:p>
    <w:p w:rsidR="007D599B" w:rsidRDefault="007D599B" w:rsidP="00C7217B">
      <w:r>
        <w:t>   A.varobj =  (    );      B.varobj = [    ];     C.varobj = {    };      D.var obj =/    /;  </w:t>
      </w:r>
    </w:p>
    <w:p w:rsidR="007D599B" w:rsidRDefault="007D599B" w:rsidP="00C7217B">
      <w:pPr>
        <w:pStyle w:val="Subtitle"/>
        <w:jc w:val="left"/>
        <w:rPr>
          <w:rFonts w:cs="Times New Roman"/>
          <w:lang w:val="pt-BR"/>
        </w:rPr>
      </w:pPr>
      <w:r>
        <w:rPr>
          <w:rFonts w:cs="宋体" w:hint="eastAsia"/>
          <w:lang w:val="pt-BR"/>
        </w:rPr>
        <w:t>二、阅读程序写结果</w:t>
      </w:r>
    </w:p>
    <w:p w:rsidR="007D599B" w:rsidRDefault="007D599B" w:rsidP="00C7217B">
      <w:pPr>
        <w:rPr>
          <w:lang w:val="pt-BR"/>
        </w:rPr>
      </w:pPr>
      <w:r>
        <w:rPr>
          <w:lang w:val="pt-BR"/>
        </w:rPr>
        <w:t>1</w:t>
      </w:r>
      <w:r>
        <w:rPr>
          <w:rFonts w:cs="宋体" w:hint="eastAsia"/>
        </w:rPr>
        <w:t>、</w:t>
      </w:r>
      <w:r>
        <w:rPr>
          <w:lang w:val="pt-BR"/>
        </w:rPr>
        <w:t>function replaceStr(inStr, oldStr, newStr){</w:t>
      </w:r>
    </w:p>
    <w:p w:rsidR="007D599B" w:rsidRDefault="007D599B" w:rsidP="00C7217B">
      <w:r>
        <w:rPr>
          <w:lang w:val="pt-BR"/>
        </w:rPr>
        <w:tab/>
      </w:r>
      <w:r>
        <w:rPr>
          <w:lang w:val="pt-BR"/>
        </w:rPr>
        <w:tab/>
      </w:r>
      <w:r>
        <w:t xml:space="preserve">var rep = inStr; </w:t>
      </w:r>
      <w:r>
        <w:tab/>
      </w:r>
      <w:r>
        <w:tab/>
      </w:r>
      <w:r>
        <w:tab/>
      </w:r>
      <w:r>
        <w:tab/>
      </w:r>
    </w:p>
    <w:p w:rsidR="007D599B" w:rsidRDefault="007D599B" w:rsidP="00C7217B">
      <w:r>
        <w:tab/>
      </w:r>
      <w:r>
        <w:tab/>
        <w:t>while (rep.indexOf(oldStr) &gt; -1)</w:t>
      </w:r>
      <w:r>
        <w:tab/>
        <w:t>{</w:t>
      </w:r>
      <w:r>
        <w:tab/>
      </w:r>
      <w:r>
        <w:tab/>
      </w:r>
    </w:p>
    <w:p w:rsidR="007D599B" w:rsidRDefault="007D599B" w:rsidP="00C7217B">
      <w:r>
        <w:t>rep = rep.replace(oldStr, newStr);</w:t>
      </w:r>
    </w:p>
    <w:p w:rsidR="007D599B" w:rsidRDefault="007D599B" w:rsidP="00C7217B">
      <w:r>
        <w:tab/>
      </w:r>
      <w:r>
        <w:tab/>
      </w:r>
      <w:r>
        <w:tab/>
        <w:t>}</w:t>
      </w:r>
    </w:p>
    <w:p w:rsidR="007D599B" w:rsidRDefault="007D599B" w:rsidP="00C7217B">
      <w:r>
        <w:tab/>
      </w:r>
      <w:r>
        <w:tab/>
      </w:r>
      <w:r>
        <w:tab/>
        <w:t>return rep;</w:t>
      </w:r>
    </w:p>
    <w:p w:rsidR="007D599B" w:rsidRDefault="007D599B" w:rsidP="00C7217B">
      <w:r>
        <w:tab/>
      </w:r>
      <w:r>
        <w:tab/>
        <w:t>}</w:t>
      </w:r>
    </w:p>
    <w:p w:rsidR="007D599B" w:rsidRDefault="007D599B" w:rsidP="00C7217B">
      <w:r>
        <w:tab/>
        <w:t>alert(replaceStr("how do you do","do","are"));</w:t>
      </w:r>
    </w:p>
    <w:p w:rsidR="007D599B" w:rsidRDefault="007D599B" w:rsidP="00C7217B">
      <w:r>
        <w:rPr>
          <w:rFonts w:cs="宋体" w:hint="eastAsia"/>
          <w:lang w:val="pt-BR"/>
        </w:rPr>
        <w:t>答：弹出警示对话框，显示</w:t>
      </w:r>
      <w:r>
        <w:rPr>
          <w:lang w:val="pt-BR"/>
        </w:rPr>
        <w:t>how are you are</w:t>
      </w:r>
      <w:r>
        <w:rPr>
          <w:rFonts w:cs="宋体" w:hint="eastAsia"/>
          <w:lang w:val="pt-BR"/>
        </w:rPr>
        <w:t>。</w:t>
      </w:r>
    </w:p>
    <w:p w:rsidR="007D599B" w:rsidRDefault="007D599B" w:rsidP="00C7217B">
      <w:r>
        <w:t>2</w:t>
      </w:r>
      <w:r>
        <w:rPr>
          <w:rFonts w:cs="宋体" w:hint="eastAsia"/>
        </w:rPr>
        <w:t>、</w:t>
      </w:r>
      <w:r>
        <w:t>&lt;script&gt;</w:t>
      </w:r>
    </w:p>
    <w:p w:rsidR="007D599B" w:rsidRDefault="007D599B" w:rsidP="00C7217B">
      <w:r>
        <w:t>var x,y=null;</w:t>
      </w:r>
    </w:p>
    <w:p w:rsidR="007D599B" w:rsidRDefault="007D599B" w:rsidP="00C7217B">
      <w:r>
        <w:t>alert(x) ;</w:t>
      </w:r>
    </w:p>
    <w:p w:rsidR="007D599B" w:rsidRDefault="007D599B" w:rsidP="00C7217B">
      <w:r>
        <w:t>alert(y) ;</w:t>
      </w:r>
    </w:p>
    <w:p w:rsidR="007D599B" w:rsidRDefault="007D599B" w:rsidP="00C7217B">
      <w:r>
        <w:t>alert(x=y);</w:t>
      </w:r>
    </w:p>
    <w:p w:rsidR="007D599B" w:rsidRDefault="007D599B" w:rsidP="00C7217B">
      <w:r>
        <w:t>alert(x==y);</w:t>
      </w:r>
    </w:p>
    <w:p w:rsidR="007D599B" w:rsidRDefault="007D599B" w:rsidP="00C7217B">
      <w:r>
        <w:t>&lt;/script&gt;</w:t>
      </w:r>
    </w:p>
    <w:p w:rsidR="007D599B" w:rsidRDefault="007D599B" w:rsidP="00C7217B">
      <w:r>
        <w:rPr>
          <w:rFonts w:cs="宋体" w:hint="eastAsia"/>
        </w:rPr>
        <w:t>答：</w:t>
      </w:r>
      <w:r>
        <w:rPr>
          <w:rFonts w:cs="宋体" w:hint="eastAsia"/>
          <w:lang w:val="pt-BR"/>
        </w:rPr>
        <w:t>依次弹出四个警示对话框，分别显示</w:t>
      </w:r>
      <w:r>
        <w:rPr>
          <w:lang w:val="pt-BR"/>
        </w:rPr>
        <w:t>undefined</w:t>
      </w:r>
      <w:r>
        <w:rPr>
          <w:rFonts w:cs="宋体" w:hint="eastAsia"/>
          <w:lang w:val="pt-BR"/>
        </w:rPr>
        <w:t>、</w:t>
      </w:r>
      <w:r>
        <w:rPr>
          <w:lang w:val="pt-BR"/>
        </w:rPr>
        <w:t>null</w:t>
      </w:r>
      <w:r>
        <w:rPr>
          <w:rFonts w:cs="宋体" w:hint="eastAsia"/>
          <w:lang w:val="pt-BR"/>
        </w:rPr>
        <w:t>、</w:t>
      </w:r>
      <w:r>
        <w:rPr>
          <w:lang w:val="pt-BR"/>
        </w:rPr>
        <w:t>null</w:t>
      </w:r>
      <w:r>
        <w:rPr>
          <w:rFonts w:cs="宋体" w:hint="eastAsia"/>
          <w:lang w:val="pt-BR"/>
        </w:rPr>
        <w:t>、</w:t>
      </w:r>
      <w:r>
        <w:rPr>
          <w:lang w:val="pt-BR"/>
        </w:rPr>
        <w:t>true</w:t>
      </w:r>
      <w:r>
        <w:rPr>
          <w:rFonts w:cs="宋体" w:hint="eastAsia"/>
          <w:lang w:val="pt-BR"/>
        </w:rPr>
        <w:t>。</w:t>
      </w:r>
    </w:p>
    <w:p w:rsidR="007D599B" w:rsidRDefault="007D599B" w:rsidP="00C7217B">
      <w:r>
        <w:t>3</w:t>
      </w:r>
      <w:r>
        <w:rPr>
          <w:rFonts w:cs="宋体" w:hint="eastAsia"/>
        </w:rPr>
        <w:t>、</w:t>
      </w:r>
      <w:r>
        <w:t>&lt;/html&gt;</w:t>
      </w:r>
    </w:p>
    <w:p w:rsidR="007D599B" w:rsidRDefault="007D599B" w:rsidP="00C7217B">
      <w:r>
        <w:t>x=”a”;</w:t>
      </w:r>
    </w:p>
    <w:p w:rsidR="007D599B" w:rsidRDefault="007D599B" w:rsidP="00C7217B">
      <w:r>
        <w:t>y=”b”;</w:t>
      </w:r>
    </w:p>
    <w:p w:rsidR="007D599B" w:rsidRDefault="007D599B" w:rsidP="00C7217B">
      <w:r>
        <w:t>z=false;</w:t>
      </w:r>
    </w:p>
    <w:p w:rsidR="007D599B" w:rsidRDefault="007D599B" w:rsidP="00C7217B">
      <w:r>
        <w:t>function testOne(){</w:t>
      </w:r>
    </w:p>
    <w:p w:rsidR="007D599B" w:rsidRDefault="007D599B" w:rsidP="00C7217B">
      <w:r>
        <w:t>var x=”c”;</w:t>
      </w:r>
    </w:p>
    <w:p w:rsidR="007D599B" w:rsidRDefault="007D599B" w:rsidP="00C7217B">
      <w:r>
        <w:t>var y=”d”;</w:t>
      </w:r>
    </w:p>
    <w:p w:rsidR="007D599B" w:rsidRDefault="007D599B" w:rsidP="00C7217B">
      <w:r>
        <w:t>z=true;</w:t>
      </w:r>
    </w:p>
    <w:p w:rsidR="007D599B" w:rsidRDefault="007D599B" w:rsidP="00C7217B">
      <w:r>
        <w:tab/>
      </w:r>
      <w:r>
        <w:tab/>
        <w:t>alert(x);</w:t>
      </w:r>
    </w:p>
    <w:p w:rsidR="007D599B" w:rsidRDefault="007D599B" w:rsidP="00C7217B">
      <w:r>
        <w:tab/>
      </w:r>
      <w:r>
        <w:tab/>
        <w:t>alert(y);</w:t>
      </w:r>
    </w:p>
    <w:p w:rsidR="007D599B" w:rsidRDefault="007D599B" w:rsidP="00C7217B">
      <w:r>
        <w:tab/>
      </w:r>
      <w:r>
        <w:tab/>
        <w:t>alert(z);</w:t>
      </w:r>
    </w:p>
    <w:p w:rsidR="007D599B" w:rsidRDefault="007D599B" w:rsidP="00C7217B">
      <w:r>
        <w:t>}</w:t>
      </w:r>
    </w:p>
    <w:p w:rsidR="007D599B" w:rsidRDefault="007D599B" w:rsidP="00C7217B">
      <w:r>
        <w:t>function testTwo(){</w:t>
      </w:r>
    </w:p>
    <w:p w:rsidR="007D599B" w:rsidRDefault="007D599B" w:rsidP="00C7217B">
      <w:r>
        <w:tab/>
      </w:r>
      <w:r>
        <w:tab/>
        <w:t>alert(x);</w:t>
      </w:r>
    </w:p>
    <w:p w:rsidR="007D599B" w:rsidRDefault="007D599B" w:rsidP="00C7217B">
      <w:r>
        <w:tab/>
      </w:r>
      <w:r>
        <w:tab/>
        <w:t>alert(y);</w:t>
      </w:r>
    </w:p>
    <w:p w:rsidR="007D599B" w:rsidRDefault="007D599B" w:rsidP="00C7217B">
      <w:r>
        <w:tab/>
      </w:r>
      <w:r>
        <w:tab/>
        <w:t>alert(z);</w:t>
      </w:r>
    </w:p>
    <w:p w:rsidR="007D599B" w:rsidRDefault="007D599B" w:rsidP="00C7217B">
      <w:r>
        <w:t xml:space="preserve">} </w:t>
      </w:r>
    </w:p>
    <w:p w:rsidR="007D599B" w:rsidRDefault="007D599B" w:rsidP="00C7217B">
      <w:r>
        <w:t>testOne();</w:t>
      </w:r>
    </w:p>
    <w:p w:rsidR="007D599B" w:rsidRDefault="007D599B" w:rsidP="00C7217B">
      <w:r>
        <w:t>testTwo();</w:t>
      </w:r>
    </w:p>
    <w:p w:rsidR="007D599B" w:rsidRDefault="007D599B" w:rsidP="00C7217B">
      <w:r>
        <w:rPr>
          <w:rFonts w:cs="宋体" w:hint="eastAsia"/>
        </w:rPr>
        <w:t>答：</w:t>
      </w:r>
      <w:r>
        <w:rPr>
          <w:rFonts w:cs="宋体" w:hint="eastAsia"/>
          <w:lang w:val="pt-BR"/>
        </w:rPr>
        <w:t>依次弹出六个警示对话框，分别显示</w:t>
      </w:r>
      <w:r>
        <w:rPr>
          <w:lang w:val="pt-BR"/>
        </w:rPr>
        <w:t>c</w:t>
      </w:r>
      <w:r>
        <w:rPr>
          <w:rFonts w:cs="宋体" w:hint="eastAsia"/>
          <w:lang w:val="pt-BR"/>
        </w:rPr>
        <w:t>、</w:t>
      </w:r>
      <w:r>
        <w:rPr>
          <w:lang w:val="pt-BR"/>
        </w:rPr>
        <w:t>d</w:t>
      </w:r>
      <w:r>
        <w:rPr>
          <w:rFonts w:cs="宋体" w:hint="eastAsia"/>
          <w:lang w:val="pt-BR"/>
        </w:rPr>
        <w:t>、</w:t>
      </w:r>
      <w:r>
        <w:rPr>
          <w:lang w:val="pt-BR"/>
        </w:rPr>
        <w:t>true</w:t>
      </w:r>
      <w:r>
        <w:rPr>
          <w:rFonts w:cs="宋体" w:hint="eastAsia"/>
          <w:lang w:val="pt-BR"/>
        </w:rPr>
        <w:t>、</w:t>
      </w:r>
      <w:r>
        <w:rPr>
          <w:lang w:val="pt-BR"/>
        </w:rPr>
        <w:t>a</w:t>
      </w:r>
      <w:r>
        <w:rPr>
          <w:rFonts w:cs="宋体" w:hint="eastAsia"/>
          <w:lang w:val="pt-BR"/>
        </w:rPr>
        <w:t>、</w:t>
      </w:r>
      <w:r>
        <w:rPr>
          <w:lang w:val="pt-BR"/>
        </w:rPr>
        <w:t>b</w:t>
      </w:r>
      <w:r>
        <w:rPr>
          <w:rFonts w:cs="宋体" w:hint="eastAsia"/>
          <w:lang w:val="pt-BR"/>
        </w:rPr>
        <w:t>、</w:t>
      </w:r>
      <w:r>
        <w:rPr>
          <w:lang w:val="pt-BR"/>
        </w:rPr>
        <w:t>true</w:t>
      </w:r>
      <w:r>
        <w:rPr>
          <w:rFonts w:cs="宋体" w:hint="eastAsia"/>
          <w:lang w:val="pt-BR"/>
        </w:rPr>
        <w:t>。</w:t>
      </w:r>
    </w:p>
    <w:p w:rsidR="007D599B" w:rsidRDefault="007D599B" w:rsidP="00C7217B">
      <w:r>
        <w:t>4</w:t>
      </w:r>
      <w:r>
        <w:rPr>
          <w:rFonts w:cs="宋体" w:hint="eastAsia"/>
        </w:rPr>
        <w:t>、当单击</w:t>
      </w:r>
      <w:r>
        <w:t>button</w:t>
      </w:r>
      <w:r>
        <w:rPr>
          <w:rFonts w:cs="宋体" w:hint="eastAsia"/>
        </w:rPr>
        <w:t>按钮时，出现什么结果。</w:t>
      </w:r>
    </w:p>
    <w:p w:rsidR="007D599B" w:rsidRDefault="007D599B" w:rsidP="00C7217B">
      <w:r>
        <w:t>&lt;html&gt;</w:t>
      </w:r>
    </w:p>
    <w:p w:rsidR="007D599B" w:rsidRDefault="007D599B" w:rsidP="00C7217B">
      <w:r>
        <w:tab/>
        <w:t>&lt;head&gt;</w:t>
      </w:r>
    </w:p>
    <w:p w:rsidR="007D599B" w:rsidRDefault="007D599B" w:rsidP="00C7217B">
      <w:r>
        <w:tab/>
      </w:r>
      <w:r>
        <w:tab/>
        <w:t>&lt;title&gt;Untitled Document&lt;/title&gt;</w:t>
      </w:r>
    </w:p>
    <w:p w:rsidR="007D599B" w:rsidRDefault="007D599B" w:rsidP="00C7217B">
      <w:r>
        <w:tab/>
      </w:r>
      <w:r>
        <w:tab/>
        <w:t>&lt;script language=JavaScript&gt;</w:t>
      </w:r>
    </w:p>
    <w:p w:rsidR="007D599B" w:rsidRDefault="007D599B" w:rsidP="00C7217B">
      <w:r>
        <w:tab/>
      </w:r>
      <w:r>
        <w:tab/>
      </w:r>
      <w:r>
        <w:tab/>
        <w:t>function add(){</w:t>
      </w:r>
    </w:p>
    <w:p w:rsidR="007D599B" w:rsidRDefault="007D599B" w:rsidP="00C7217B">
      <w:r>
        <w:tab/>
      </w:r>
      <w:r>
        <w:tab/>
      </w:r>
      <w:r>
        <w:tab/>
      </w:r>
      <w:r>
        <w:tab/>
        <w:t>var</w:t>
      </w:r>
      <w:r>
        <w:tab/>
        <w:t>first=document.myForm.first.value ;</w:t>
      </w:r>
    </w:p>
    <w:p w:rsidR="007D599B" w:rsidRDefault="007D599B" w:rsidP="00C7217B">
      <w:r>
        <w:tab/>
      </w:r>
      <w:r>
        <w:tab/>
      </w:r>
      <w:r>
        <w:tab/>
      </w:r>
      <w:r>
        <w:tab/>
        <w:t>var second=parseInt(document.myForm.second.value);</w:t>
      </w:r>
    </w:p>
    <w:p w:rsidR="007D599B" w:rsidRDefault="007D599B" w:rsidP="00C7217B">
      <w:r>
        <w:tab/>
      </w:r>
      <w:r>
        <w:tab/>
      </w:r>
      <w:r>
        <w:tab/>
      </w:r>
      <w:r>
        <w:tab/>
        <w:t>var third= parseInt(document.myForm.third.value);</w:t>
      </w:r>
    </w:p>
    <w:p w:rsidR="007D599B" w:rsidRDefault="007D599B" w:rsidP="00C7217B">
      <w:r>
        <w:tab/>
      </w:r>
      <w:r>
        <w:tab/>
      </w:r>
      <w:r>
        <w:tab/>
      </w:r>
      <w:r>
        <w:tab/>
        <w:t>alert(first+second+third);</w:t>
      </w:r>
    </w:p>
    <w:p w:rsidR="007D599B" w:rsidRDefault="007D599B" w:rsidP="00C7217B">
      <w:r>
        <w:tab/>
      </w:r>
      <w:r>
        <w:tab/>
      </w:r>
      <w:r>
        <w:tab/>
        <w:t>}</w:t>
      </w:r>
    </w:p>
    <w:p w:rsidR="007D599B" w:rsidRDefault="007D599B" w:rsidP="00C7217B">
      <w:r>
        <w:tab/>
      </w:r>
      <w:r>
        <w:tab/>
        <w:t>&lt;/script&gt;</w:t>
      </w:r>
    </w:p>
    <w:p w:rsidR="007D599B" w:rsidRDefault="007D599B" w:rsidP="00C7217B">
      <w:r>
        <w:tab/>
        <w:t>&lt;/head&gt;</w:t>
      </w:r>
    </w:p>
    <w:p w:rsidR="007D599B" w:rsidRDefault="007D599B" w:rsidP="00C7217B">
      <w:r>
        <w:tab/>
        <w:t>&lt;body&gt;</w:t>
      </w:r>
    </w:p>
    <w:p w:rsidR="007D599B" w:rsidRDefault="007D599B" w:rsidP="00C7217B">
      <w:r>
        <w:tab/>
      </w:r>
      <w:r>
        <w:tab/>
        <w:t>&lt;form name="myForm"&gt;</w:t>
      </w:r>
    </w:p>
    <w:p w:rsidR="007D599B" w:rsidRDefault="007D599B" w:rsidP="00C7217B">
      <w:r>
        <w:tab/>
      </w:r>
      <w:r>
        <w:tab/>
      </w:r>
      <w:r>
        <w:tab/>
        <w:t>&lt;input type=text name="first" value="40"&gt;</w:t>
      </w:r>
    </w:p>
    <w:p w:rsidR="007D599B" w:rsidRDefault="007D599B" w:rsidP="00C7217B">
      <w:r>
        <w:tab/>
      </w:r>
      <w:r>
        <w:tab/>
      </w:r>
      <w:r>
        <w:tab/>
        <w:t>&lt;input type=text name="second" value="30"&gt;</w:t>
      </w:r>
    </w:p>
    <w:p w:rsidR="007D599B" w:rsidRDefault="007D599B" w:rsidP="00C7217B">
      <w:r>
        <w:tab/>
      </w:r>
      <w:r>
        <w:tab/>
      </w:r>
      <w:r>
        <w:tab/>
        <w:t>&lt;input type=text name="third" value="70"&gt;</w:t>
      </w:r>
    </w:p>
    <w:p w:rsidR="007D599B" w:rsidRDefault="007D599B" w:rsidP="00C7217B">
      <w:r>
        <w:tab/>
      </w:r>
      <w:r>
        <w:tab/>
      </w:r>
      <w:r>
        <w:tab/>
        <w:t>&lt;input type=button value="add" onclick=add()&gt;</w:t>
      </w:r>
    </w:p>
    <w:p w:rsidR="007D599B" w:rsidRDefault="007D599B" w:rsidP="00C7217B">
      <w:r>
        <w:tab/>
      </w:r>
      <w:r>
        <w:tab/>
        <w:t>&lt;/form&gt;</w:t>
      </w:r>
    </w:p>
    <w:p w:rsidR="007D599B" w:rsidRDefault="007D599B" w:rsidP="00C7217B">
      <w:r>
        <w:tab/>
        <w:t>&lt;/body&gt;</w:t>
      </w:r>
    </w:p>
    <w:p w:rsidR="007D599B" w:rsidRDefault="007D599B" w:rsidP="00C7217B">
      <w:r>
        <w:rPr>
          <w:rFonts w:cs="宋体" w:hint="eastAsia"/>
          <w:lang w:val="pt-BR"/>
        </w:rPr>
        <w:t>答：弹出警示对话框，显示</w:t>
      </w:r>
      <w:r>
        <w:rPr>
          <w:lang w:val="pt-BR"/>
        </w:rPr>
        <w:t>403070</w:t>
      </w:r>
      <w:r>
        <w:rPr>
          <w:rFonts w:cs="宋体" w:hint="eastAsia"/>
          <w:lang w:val="pt-BR"/>
        </w:rPr>
        <w:t>。</w:t>
      </w:r>
    </w:p>
    <w:p w:rsidR="007D599B" w:rsidRDefault="007D599B" w:rsidP="00C7217B">
      <w:pPr>
        <w:pStyle w:val="Subtitle"/>
        <w:jc w:val="left"/>
        <w:rPr>
          <w:rFonts w:cs="Times New Roman"/>
        </w:rPr>
      </w:pPr>
      <w:r>
        <w:rPr>
          <w:rFonts w:cs="宋体" w:hint="eastAsia"/>
        </w:rPr>
        <w:t>三、编写程序</w:t>
      </w:r>
    </w:p>
    <w:p w:rsidR="007D599B" w:rsidRDefault="007D599B" w:rsidP="00C7217B">
      <w:r>
        <w:t>1</w:t>
      </w:r>
      <w:r>
        <w:rPr>
          <w:rFonts w:cs="宋体" w:hint="eastAsia"/>
        </w:rPr>
        <w:t>、实现在标题栏和状态栏上动态显示当前时间的效果。</w:t>
      </w:r>
    </w:p>
    <w:p w:rsidR="007D599B" w:rsidRDefault="007D599B" w:rsidP="00C03D90">
      <w:pPr>
        <w:ind w:leftChars="400" w:left="31680"/>
      </w:pPr>
      <w:r>
        <w:t>&lt;html&gt;</w:t>
      </w:r>
    </w:p>
    <w:p w:rsidR="007D599B" w:rsidRDefault="007D599B" w:rsidP="00C03D90">
      <w:pPr>
        <w:ind w:leftChars="400" w:left="31680"/>
      </w:pPr>
      <w:r>
        <w:t>&lt;head&gt;</w:t>
      </w:r>
    </w:p>
    <w:p w:rsidR="007D599B" w:rsidRDefault="007D599B" w:rsidP="00C03D90">
      <w:pPr>
        <w:ind w:leftChars="400" w:left="31680"/>
      </w:pPr>
      <w:r>
        <w:t>&lt;title&gt;</w:t>
      </w:r>
      <w:r>
        <w:rPr>
          <w:rFonts w:cs="宋体" w:hint="eastAsia"/>
        </w:rPr>
        <w:t>新建网页</w:t>
      </w:r>
      <w:r>
        <w:t xml:space="preserve"> 1&lt;/title&gt;</w:t>
      </w:r>
    </w:p>
    <w:p w:rsidR="007D599B" w:rsidRDefault="007D599B" w:rsidP="00C03D90">
      <w:pPr>
        <w:ind w:leftChars="400" w:left="31680"/>
      </w:pPr>
      <w:r>
        <w:t>&lt;/head&gt;</w:t>
      </w:r>
    </w:p>
    <w:p w:rsidR="007D599B" w:rsidRDefault="007D599B" w:rsidP="00C03D90">
      <w:pPr>
        <w:ind w:leftChars="400" w:left="31680"/>
      </w:pPr>
      <w:r>
        <w:t>&lt;body onload="showTime()"&gt;</w:t>
      </w:r>
    </w:p>
    <w:p w:rsidR="007D599B" w:rsidRDefault="007D599B" w:rsidP="00C03D90">
      <w:pPr>
        <w:ind w:leftChars="400" w:left="31680"/>
      </w:pPr>
      <w:r>
        <w:t>&lt;script&gt;</w:t>
      </w:r>
    </w:p>
    <w:p w:rsidR="007D599B" w:rsidRDefault="007D599B" w:rsidP="00C03D90">
      <w:pPr>
        <w:ind w:leftChars="400" w:left="31680"/>
      </w:pPr>
      <w:r>
        <w:t>function showTime(){</w:t>
      </w:r>
    </w:p>
    <w:p w:rsidR="007D599B" w:rsidRDefault="007D599B" w:rsidP="00C03D90">
      <w:pPr>
        <w:ind w:leftChars="400" w:left="31680"/>
      </w:pPr>
      <w:r>
        <w:t>now=new Date();</w:t>
      </w:r>
    </w:p>
    <w:p w:rsidR="007D599B" w:rsidRDefault="007D599B" w:rsidP="00C03D90">
      <w:pPr>
        <w:ind w:leftChars="400" w:left="31680"/>
      </w:pPr>
      <w:r>
        <w:t>display=now.toLocaleString();</w:t>
      </w:r>
    </w:p>
    <w:p w:rsidR="007D599B" w:rsidRDefault="007D599B" w:rsidP="00C03D90">
      <w:pPr>
        <w:ind w:leftChars="400" w:left="31680"/>
      </w:pPr>
      <w:r>
        <w:t>document.title=display;</w:t>
      </w:r>
    </w:p>
    <w:p w:rsidR="007D599B" w:rsidRDefault="007D599B" w:rsidP="00C03D90">
      <w:pPr>
        <w:ind w:leftChars="400" w:left="31680"/>
      </w:pPr>
      <w:r>
        <w:t>status=display;</w:t>
      </w:r>
    </w:p>
    <w:p w:rsidR="007D599B" w:rsidRDefault="007D599B" w:rsidP="00C03D90">
      <w:pPr>
        <w:ind w:leftChars="400" w:left="31680"/>
      </w:pPr>
      <w:r>
        <w:t>setTimeout("showTime()",1000)</w:t>
      </w:r>
    </w:p>
    <w:p w:rsidR="007D599B" w:rsidRDefault="007D599B" w:rsidP="00C03D90">
      <w:pPr>
        <w:ind w:leftChars="400" w:left="31680"/>
      </w:pPr>
      <w:r>
        <w:t>}</w:t>
      </w:r>
    </w:p>
    <w:p w:rsidR="007D599B" w:rsidRDefault="007D599B" w:rsidP="00C03D90">
      <w:pPr>
        <w:ind w:leftChars="400" w:left="31680"/>
      </w:pPr>
      <w:r>
        <w:t>&lt;/script&gt;</w:t>
      </w:r>
    </w:p>
    <w:p w:rsidR="007D599B" w:rsidRDefault="007D599B" w:rsidP="00C03D90">
      <w:pPr>
        <w:ind w:leftChars="400" w:left="31680"/>
      </w:pPr>
      <w:r>
        <w:t>&lt;/body&gt;</w:t>
      </w:r>
    </w:p>
    <w:p w:rsidR="007D599B" w:rsidRDefault="007D599B" w:rsidP="00C03D90">
      <w:pPr>
        <w:ind w:leftChars="400" w:left="31680"/>
      </w:pPr>
      <w:r>
        <w:t>&lt;/html&gt;</w:t>
      </w:r>
    </w:p>
    <w:p w:rsidR="007D599B" w:rsidRDefault="007D599B" w:rsidP="00C7217B">
      <w:r>
        <w:t>2</w:t>
      </w:r>
      <w:r>
        <w:rPr>
          <w:rFonts w:cs="宋体" w:hint="eastAsia"/>
        </w:rPr>
        <w:t>、交换图像。</w:t>
      </w:r>
    </w:p>
    <w:p w:rsidR="007D599B" w:rsidRDefault="007D599B" w:rsidP="00C03D90">
      <w:pPr>
        <w:widowControl/>
        <w:ind w:leftChars="400" w:left="31680"/>
        <w:jc w:val="left"/>
      </w:pPr>
      <w:r>
        <w:t>&lt;a onmouseover="document.p1.src='images/IMG02.JPG'" onmouseout="document.p1.src='images/IMG01.JPG'"&gt;</w:t>
      </w:r>
    </w:p>
    <w:p w:rsidR="007D599B" w:rsidRDefault="007D599B" w:rsidP="00C03D90">
      <w:pPr>
        <w:widowControl/>
        <w:ind w:leftChars="400" w:left="31680"/>
        <w:jc w:val="left"/>
      </w:pPr>
      <w:r>
        <w:t>&lt;img border="0" src="images/IMG01.JPG" width="200" height="150" name="p1"&gt;</w:t>
      </w:r>
    </w:p>
    <w:p w:rsidR="007D599B" w:rsidRDefault="007D599B" w:rsidP="00C03D90">
      <w:pPr>
        <w:widowControl/>
        <w:ind w:leftChars="400" w:left="31680"/>
        <w:jc w:val="left"/>
      </w:pPr>
      <w:r>
        <w:t>&lt;/a&gt;</w:t>
      </w:r>
    </w:p>
    <w:p w:rsidR="007D599B" w:rsidRDefault="007D599B" w:rsidP="00C7217B">
      <w:r>
        <w:t>3</w:t>
      </w:r>
      <w:r>
        <w:rPr>
          <w:rFonts w:cs="宋体" w:hint="eastAsia"/>
        </w:rPr>
        <w:t>、改变下拉列表框的选项时能显示当前选项的文本和值。</w:t>
      </w:r>
    </w:p>
    <w:p w:rsidR="007D599B" w:rsidRDefault="007D599B" w:rsidP="00C7217B">
      <w:r>
        <w:t>&lt;form name="a"&gt;</w:t>
      </w:r>
    </w:p>
    <w:p w:rsidR="007D599B" w:rsidRDefault="007D599B" w:rsidP="00C7217B">
      <w:r>
        <w:t>&lt;select name="a" size="1" onchange="_sel(this)"&gt;</w:t>
      </w:r>
    </w:p>
    <w:p w:rsidR="007D599B" w:rsidRDefault="007D599B" w:rsidP="00C7217B">
      <w:r>
        <w:t>&lt;option value="a"&gt;1&lt;/option&gt;</w:t>
      </w:r>
    </w:p>
    <w:p w:rsidR="007D599B" w:rsidRDefault="007D599B" w:rsidP="00C7217B">
      <w:r>
        <w:t>&lt;option value="b"&gt;2&lt;/option&gt;</w:t>
      </w:r>
    </w:p>
    <w:p w:rsidR="007D599B" w:rsidRDefault="007D599B" w:rsidP="00C7217B">
      <w:r>
        <w:t>&lt;option value="c"&gt;3&lt;/option&gt;</w:t>
      </w:r>
    </w:p>
    <w:p w:rsidR="007D599B" w:rsidRDefault="007D599B" w:rsidP="00C7217B">
      <w:r>
        <w:t>&lt;/select&gt;</w:t>
      </w:r>
    </w:p>
    <w:p w:rsidR="007D599B" w:rsidRDefault="007D599B" w:rsidP="00C7217B">
      <w:r>
        <w:t>&lt;/form&gt;</w:t>
      </w:r>
    </w:p>
    <w:p w:rsidR="007D599B" w:rsidRDefault="007D599B" w:rsidP="00C7217B">
      <w:r>
        <w:t>&lt;script&gt;</w:t>
      </w:r>
    </w:p>
    <w:p w:rsidR="007D599B" w:rsidRDefault="007D599B" w:rsidP="00C7217B">
      <w:r>
        <w:t>function _sel(obj){</w:t>
      </w:r>
    </w:p>
    <w:p w:rsidR="007D599B" w:rsidRDefault="007D599B" w:rsidP="00C7217B">
      <w:r>
        <w:t>alert("</w:t>
      </w:r>
      <w:r>
        <w:rPr>
          <w:rFonts w:cs="宋体" w:hint="eastAsia"/>
        </w:rPr>
        <w:t>显示文本：</w:t>
      </w:r>
      <w:r>
        <w:t>" + obj.options[obj.selectedIndex].text);</w:t>
      </w:r>
    </w:p>
    <w:p w:rsidR="007D599B" w:rsidRDefault="007D599B" w:rsidP="00C7217B">
      <w:r>
        <w:t>alert("</w:t>
      </w:r>
      <w:r>
        <w:rPr>
          <w:rFonts w:cs="宋体" w:hint="eastAsia"/>
        </w:rPr>
        <w:t>值：</w:t>
      </w:r>
      <w:r>
        <w:t>" + obj.options[obj.selectedIndex].value);</w:t>
      </w:r>
    </w:p>
    <w:p w:rsidR="007D599B" w:rsidRDefault="007D599B" w:rsidP="00C7217B">
      <w:r>
        <w:t>}</w:t>
      </w:r>
    </w:p>
    <w:p w:rsidR="007D599B" w:rsidRDefault="007D599B" w:rsidP="00C7217B">
      <w:r>
        <w:t>&lt;/script&gt;</w:t>
      </w:r>
    </w:p>
    <w:p w:rsidR="007D599B" w:rsidRDefault="007D599B" w:rsidP="00C7217B">
      <w:r>
        <w:t>4</w:t>
      </w:r>
      <w:r>
        <w:rPr>
          <w:rFonts w:cs="宋体" w:hint="eastAsia"/>
        </w:rPr>
        <w:t>、要求能够弹出对话框提示当前选中的是第几个单选框。</w:t>
      </w:r>
    </w:p>
    <w:p w:rsidR="007D599B" w:rsidRDefault="007D599B" w:rsidP="00C7217B">
      <w:r>
        <w:t>&lt;html&gt;</w:t>
      </w:r>
    </w:p>
    <w:p w:rsidR="007D599B" w:rsidRDefault="007D599B" w:rsidP="00C7217B">
      <w:r>
        <w:t>&lt;body&gt;</w:t>
      </w:r>
    </w:p>
    <w:p w:rsidR="007D599B" w:rsidRDefault="007D599B" w:rsidP="00C7217B">
      <w:r>
        <w:t>&lt;script&gt;</w:t>
      </w:r>
    </w:p>
    <w:p w:rsidR="007D599B" w:rsidRDefault="007D599B" w:rsidP="00C7217B">
      <w:r>
        <w:t xml:space="preserve">Function foo(){ </w:t>
      </w:r>
    </w:p>
    <w:p w:rsidR="007D599B" w:rsidRDefault="007D599B" w:rsidP="00C7217B">
      <w:r>
        <w:t xml:space="preserve">   var    rg = document.getElementsByName("radioGroup"); </w:t>
      </w:r>
    </w:p>
    <w:p w:rsidR="007D599B" w:rsidRDefault="007D599B" w:rsidP="00C7217B">
      <w:r>
        <w:t xml:space="preserve">   for(var i= 0; i&lt;rg.length; i++)   </w:t>
      </w:r>
    </w:p>
    <w:p w:rsidR="007D599B" w:rsidRDefault="007D599B" w:rsidP="00C7217B">
      <w:r>
        <w:t xml:space="preserve">   { </w:t>
      </w:r>
    </w:p>
    <w:p w:rsidR="007D599B" w:rsidRDefault="007D599B" w:rsidP="00C7217B">
      <w:r>
        <w:t xml:space="preserve">       if(rg[i].checked)   </w:t>
      </w:r>
    </w:p>
    <w:p w:rsidR="007D599B" w:rsidRDefault="007D599B" w:rsidP="00C7217B">
      <w:r>
        <w:t xml:space="preserve">       { </w:t>
      </w:r>
    </w:p>
    <w:p w:rsidR="007D599B" w:rsidRDefault="007D599B" w:rsidP="00C7217B">
      <w:r>
        <w:t xml:space="preserve">           alert("</w:t>
      </w:r>
      <w:r>
        <w:rPr>
          <w:rFonts w:cs="宋体" w:hint="eastAsia"/>
        </w:rPr>
        <w:t>你选择了第</w:t>
      </w:r>
      <w:r>
        <w:t>" + (i+1) + "</w:t>
      </w:r>
      <w:r>
        <w:rPr>
          <w:rFonts w:cs="宋体" w:hint="eastAsia"/>
        </w:rPr>
        <w:t>个单选框</w:t>
      </w:r>
      <w:r>
        <w:t xml:space="preserve">"); </w:t>
      </w:r>
    </w:p>
    <w:p w:rsidR="007D599B" w:rsidRDefault="007D599B" w:rsidP="00C7217B">
      <w:r>
        <w:t xml:space="preserve">       } </w:t>
      </w:r>
    </w:p>
    <w:p w:rsidR="007D599B" w:rsidRDefault="007D599B" w:rsidP="00C7217B">
      <w:r>
        <w:t xml:space="preserve">   } </w:t>
      </w:r>
    </w:p>
    <w:p w:rsidR="007D599B" w:rsidRDefault="007D599B" w:rsidP="00C7217B">
      <w:r>
        <w:t xml:space="preserve">   return  false; </w:t>
      </w:r>
    </w:p>
    <w:p w:rsidR="007D599B" w:rsidRDefault="007D599B" w:rsidP="00C7217B">
      <w:r>
        <w:t xml:space="preserve">   }   </w:t>
      </w:r>
    </w:p>
    <w:p w:rsidR="007D599B" w:rsidRDefault="007D599B" w:rsidP="00C7217B">
      <w:r>
        <w:t>&lt;/script&gt;</w:t>
      </w:r>
    </w:p>
    <w:p w:rsidR="007D599B" w:rsidRDefault="007D599B" w:rsidP="00C7217B">
      <w:r>
        <w:t>&lt;body&gt;</w:t>
      </w:r>
    </w:p>
    <w:p w:rsidR="007D599B" w:rsidRDefault="007D599B" w:rsidP="00C7217B">
      <w:r>
        <w:t>&lt;form    name="form1"    onsubmit="return    foo();"&gt;</w:t>
      </w:r>
    </w:p>
    <w:p w:rsidR="007D599B" w:rsidRDefault="007D599B" w:rsidP="00C7217B">
      <w:r>
        <w:t>&lt;input    type="radio"    name="radioGroup"/&gt;</w:t>
      </w:r>
    </w:p>
    <w:p w:rsidR="007D599B" w:rsidRDefault="007D599B" w:rsidP="00C7217B">
      <w:r>
        <w:t>&lt;input    type="radio"    name="radioGroup"/&gt;</w:t>
      </w:r>
    </w:p>
    <w:p w:rsidR="007D599B" w:rsidRDefault="007D599B" w:rsidP="00C7217B">
      <w:r>
        <w:t>&lt;input    type="radio"    name="radioGroup"/&gt;</w:t>
      </w:r>
    </w:p>
    <w:p w:rsidR="007D599B" w:rsidRDefault="007D599B" w:rsidP="00C7217B">
      <w:r>
        <w:t>&lt;input    type="radio"    name="radioGroup"/&gt;</w:t>
      </w:r>
    </w:p>
    <w:p w:rsidR="007D599B" w:rsidRDefault="007D599B" w:rsidP="00C7217B">
      <w:r>
        <w:t>&lt;input    type="radio"    name="radioGroup"/&gt;</w:t>
      </w:r>
    </w:p>
    <w:p w:rsidR="007D599B" w:rsidRDefault="007D599B" w:rsidP="00C7217B">
      <w:r>
        <w:t>&lt;input    type="radio"    name="radioGroup"/&gt;</w:t>
      </w:r>
    </w:p>
    <w:p w:rsidR="007D599B" w:rsidRDefault="007D599B" w:rsidP="00C7217B">
      <w:r>
        <w:t>&lt;input    type="submit"/&gt;</w:t>
      </w:r>
    </w:p>
    <w:p w:rsidR="007D599B" w:rsidRDefault="007D599B" w:rsidP="00C7217B">
      <w:r>
        <w:t>&lt;/form&gt;</w:t>
      </w:r>
    </w:p>
    <w:p w:rsidR="007D599B" w:rsidRDefault="007D599B" w:rsidP="00C7217B">
      <w:r>
        <w:t>&lt;/body&gt;</w:t>
      </w:r>
    </w:p>
    <w:p w:rsidR="007D599B" w:rsidRDefault="007D599B" w:rsidP="00C7217B">
      <w:r>
        <w:t>&lt;/html&gt;</w:t>
      </w:r>
    </w:p>
    <w:p w:rsidR="007D599B" w:rsidRDefault="007D599B" w:rsidP="00C7217B">
      <w:r>
        <w:t>5</w:t>
      </w:r>
      <w:r>
        <w:rPr>
          <w:rFonts w:cs="宋体" w:hint="eastAsia"/>
        </w:rPr>
        <w:t>、改变下拉列表框显示图片，并显示在文本框中。</w:t>
      </w:r>
    </w:p>
    <w:p w:rsidR="007D599B" w:rsidRDefault="007D599B" w:rsidP="00C03D90">
      <w:pPr>
        <w:widowControl/>
        <w:ind w:leftChars="300" w:left="31680"/>
        <w:jc w:val="left"/>
      </w:pPr>
      <w:r>
        <w:t>&lt;html&gt;</w:t>
      </w:r>
    </w:p>
    <w:p w:rsidR="007D599B" w:rsidRDefault="007D599B" w:rsidP="00C03D90">
      <w:pPr>
        <w:widowControl/>
        <w:ind w:leftChars="300" w:left="31680"/>
        <w:jc w:val="left"/>
      </w:pPr>
      <w:r>
        <w:t>&lt;head&gt;</w:t>
      </w:r>
    </w:p>
    <w:p w:rsidR="007D599B" w:rsidRDefault="007D599B" w:rsidP="00C03D90">
      <w:pPr>
        <w:widowControl/>
        <w:ind w:leftChars="300" w:left="31680"/>
        <w:jc w:val="left"/>
      </w:pPr>
      <w:r>
        <w:t>&lt;title&gt;</w:t>
      </w:r>
      <w:r>
        <w:rPr>
          <w:rFonts w:cs="宋体" w:hint="eastAsia"/>
        </w:rPr>
        <w:t>图像切换</w:t>
      </w:r>
      <w:r>
        <w:t>&lt;/title&gt;</w:t>
      </w:r>
    </w:p>
    <w:p w:rsidR="007D599B" w:rsidRDefault="007D599B" w:rsidP="00C03D90">
      <w:pPr>
        <w:widowControl/>
        <w:ind w:leftChars="300" w:left="31680"/>
        <w:jc w:val="left"/>
      </w:pPr>
      <w:r>
        <w:t>&lt;script&gt;</w:t>
      </w:r>
    </w:p>
    <w:p w:rsidR="007D599B" w:rsidRDefault="007D599B" w:rsidP="00C03D90">
      <w:pPr>
        <w:widowControl/>
        <w:ind w:leftChars="300" w:left="31680"/>
        <w:jc w:val="left"/>
      </w:pPr>
      <w:r>
        <w:t>function LoadImg(f){</w:t>
      </w:r>
    </w:p>
    <w:p w:rsidR="007D599B" w:rsidRDefault="007D599B" w:rsidP="00C03D90">
      <w:pPr>
        <w:widowControl/>
        <w:ind w:leftChars="500" w:left="31680"/>
        <w:jc w:val="left"/>
      </w:pPr>
      <w:r>
        <w:t>document.img1.src=document.form1.D1.options[document.form1.D1.selectedIndex].value;</w:t>
      </w:r>
    </w:p>
    <w:p w:rsidR="007D599B" w:rsidRDefault="007D599B" w:rsidP="00C03D90">
      <w:pPr>
        <w:widowControl/>
        <w:ind w:leftChars="400" w:left="31680" w:firstLineChars="100" w:firstLine="31680"/>
        <w:jc w:val="left"/>
      </w:pPr>
      <w:r>
        <w:t>document.form1.T1.value=document.form1.D1.options[document.form1.D1.selectedIndex].value;</w:t>
      </w:r>
    </w:p>
    <w:p w:rsidR="007D599B" w:rsidRDefault="007D599B" w:rsidP="00C03D90">
      <w:pPr>
        <w:widowControl/>
        <w:ind w:leftChars="300" w:left="31680"/>
        <w:jc w:val="left"/>
      </w:pPr>
      <w:r>
        <w:t>}</w:t>
      </w:r>
    </w:p>
    <w:p w:rsidR="007D599B" w:rsidRDefault="007D599B" w:rsidP="00C03D90">
      <w:pPr>
        <w:widowControl/>
        <w:ind w:leftChars="300" w:left="31680"/>
        <w:jc w:val="left"/>
      </w:pPr>
      <w:r>
        <w:t>&lt;/script&gt;</w:t>
      </w:r>
    </w:p>
    <w:p w:rsidR="007D599B" w:rsidRDefault="007D599B" w:rsidP="00C03D90">
      <w:pPr>
        <w:widowControl/>
        <w:ind w:leftChars="300" w:left="31680"/>
        <w:jc w:val="left"/>
      </w:pPr>
      <w:r>
        <w:t>&lt;/head&gt;</w:t>
      </w:r>
    </w:p>
    <w:p w:rsidR="007D599B" w:rsidRDefault="007D599B" w:rsidP="00C03D90">
      <w:pPr>
        <w:widowControl/>
        <w:ind w:leftChars="300" w:left="31680"/>
        <w:jc w:val="left"/>
      </w:pPr>
      <w:r>
        <w:t>&lt;body&gt;</w:t>
      </w:r>
    </w:p>
    <w:p w:rsidR="007D599B" w:rsidRDefault="007D599B" w:rsidP="00C03D90">
      <w:pPr>
        <w:widowControl/>
        <w:ind w:leftChars="300" w:left="31680"/>
        <w:jc w:val="left"/>
      </w:pPr>
      <w:r>
        <w:t>&lt;form  name="form1" &gt;</w:t>
      </w:r>
    </w:p>
    <w:p w:rsidR="007D599B" w:rsidRDefault="007D599B" w:rsidP="00C03D90">
      <w:pPr>
        <w:widowControl/>
        <w:ind w:leftChars="300" w:left="31680"/>
        <w:jc w:val="left"/>
      </w:pPr>
      <w:r>
        <w:t>&lt;p&gt;&lt;input type="text" name="T1" size="20"&gt;</w:t>
      </w:r>
    </w:p>
    <w:p w:rsidR="007D599B" w:rsidRDefault="007D599B" w:rsidP="00C03D90">
      <w:pPr>
        <w:widowControl/>
        <w:ind w:leftChars="300" w:left="31680"/>
        <w:jc w:val="left"/>
      </w:pPr>
      <w:r>
        <w:t>&lt;select size="1" name="D1" onchange="LoadImg(this.form)"&gt;</w:t>
      </w:r>
    </w:p>
    <w:p w:rsidR="007D599B" w:rsidRDefault="007D599B" w:rsidP="00C03D90">
      <w:pPr>
        <w:widowControl/>
        <w:ind w:leftChars="300" w:left="31680"/>
        <w:jc w:val="left"/>
      </w:pPr>
      <w:r>
        <w:tab/>
        <w:t>&lt;option selected value="images\img01.jpg"&gt;</w:t>
      </w:r>
      <w:r>
        <w:rPr>
          <w:rFonts w:cs="宋体" w:hint="eastAsia"/>
        </w:rPr>
        <w:t>图片一</w:t>
      </w:r>
      <w:r>
        <w:t>&lt;/option&gt;</w:t>
      </w:r>
    </w:p>
    <w:p w:rsidR="007D599B" w:rsidRDefault="007D599B" w:rsidP="00C03D90">
      <w:pPr>
        <w:widowControl/>
        <w:ind w:leftChars="300" w:left="31680"/>
        <w:jc w:val="left"/>
      </w:pPr>
      <w:r>
        <w:tab/>
        <w:t>&lt;option value="images\img02.jpg"&gt;</w:t>
      </w:r>
      <w:r>
        <w:rPr>
          <w:rFonts w:cs="宋体" w:hint="eastAsia"/>
        </w:rPr>
        <w:t>图片二</w:t>
      </w:r>
      <w:r>
        <w:t>&lt;/option&gt;</w:t>
      </w:r>
    </w:p>
    <w:p w:rsidR="007D599B" w:rsidRDefault="007D599B" w:rsidP="00C03D90">
      <w:pPr>
        <w:widowControl/>
        <w:ind w:leftChars="300" w:left="31680"/>
        <w:jc w:val="left"/>
      </w:pPr>
      <w:r>
        <w:tab/>
        <w:t>&lt;option value="images\img03.jpg"&gt;</w:t>
      </w:r>
      <w:r>
        <w:rPr>
          <w:rFonts w:cs="宋体" w:hint="eastAsia"/>
        </w:rPr>
        <w:t>图片三</w:t>
      </w:r>
      <w:r>
        <w:t>&lt;/option&gt;</w:t>
      </w:r>
    </w:p>
    <w:p w:rsidR="007D599B" w:rsidRDefault="007D599B" w:rsidP="00C03D90">
      <w:pPr>
        <w:widowControl/>
        <w:ind w:leftChars="300" w:left="31680"/>
        <w:jc w:val="left"/>
      </w:pPr>
      <w:r>
        <w:tab/>
        <w:t>&lt;/select&gt;&lt;/p&gt;</w:t>
      </w:r>
    </w:p>
    <w:p w:rsidR="007D599B" w:rsidRDefault="007D599B" w:rsidP="00C03D90">
      <w:pPr>
        <w:widowControl/>
        <w:ind w:leftChars="300" w:left="31680"/>
        <w:jc w:val="left"/>
      </w:pPr>
      <w:r>
        <w:tab/>
        <w:t>&lt;img src="images\Img01.jpg" name="img1" width=250 height=200&gt;</w:t>
      </w:r>
    </w:p>
    <w:p w:rsidR="007D599B" w:rsidRDefault="007D599B" w:rsidP="00C03D90">
      <w:pPr>
        <w:widowControl/>
        <w:ind w:leftChars="300" w:left="31680"/>
        <w:jc w:val="left"/>
      </w:pPr>
      <w:r>
        <w:t>&lt;/form&gt;</w:t>
      </w:r>
    </w:p>
    <w:p w:rsidR="007D599B" w:rsidRDefault="007D599B" w:rsidP="00C03D90">
      <w:pPr>
        <w:widowControl/>
        <w:ind w:leftChars="300" w:left="31680"/>
        <w:jc w:val="left"/>
      </w:pPr>
      <w:r>
        <w:t>&lt;/body&gt;</w:t>
      </w:r>
    </w:p>
    <w:p w:rsidR="007D599B" w:rsidRDefault="007D599B" w:rsidP="00C03D90">
      <w:pPr>
        <w:widowControl/>
        <w:ind w:leftChars="300" w:left="31680"/>
        <w:jc w:val="left"/>
      </w:pPr>
      <w:r>
        <w:t>&lt;/html&gt;</w:t>
      </w:r>
    </w:p>
    <w:p w:rsidR="007D599B" w:rsidRDefault="007D599B" w:rsidP="00C7217B">
      <w:r>
        <w:t>6</w:t>
      </w:r>
      <w:r>
        <w:rPr>
          <w:rFonts w:cs="宋体" w:hint="eastAsia"/>
        </w:rPr>
        <w:t>、在下面的</w:t>
      </w:r>
      <w:r>
        <w:t>HTML</w:t>
      </w:r>
      <w:r>
        <w:rPr>
          <w:rFonts w:cs="宋体" w:hint="eastAsia"/>
        </w:rPr>
        <w:t>文档中，编写函数</w:t>
      </w:r>
      <w:r>
        <w:t>test() ,</w:t>
      </w:r>
      <w:r>
        <w:rPr>
          <w:rFonts w:cs="宋体" w:hint="eastAsia"/>
        </w:rPr>
        <w:t>实现如下功能：</w:t>
      </w:r>
    </w:p>
    <w:p w:rsidR="007D599B" w:rsidRDefault="007D599B" w:rsidP="00C7217B">
      <w:r>
        <w:rPr>
          <w:rFonts w:cs="宋体" w:hint="eastAsia"/>
        </w:rPr>
        <w:t>（</w:t>
      </w:r>
      <w:r>
        <w:t>1</w:t>
      </w:r>
      <w:r>
        <w:rPr>
          <w:rFonts w:cs="宋体" w:hint="eastAsia"/>
        </w:rPr>
        <w:t>）当多行文本框中的字符数超过</w:t>
      </w:r>
      <w:r>
        <w:t>20</w:t>
      </w:r>
      <w:r>
        <w:rPr>
          <w:rFonts w:cs="宋体" w:hint="eastAsia"/>
        </w:rPr>
        <w:t>个，截取至</w:t>
      </w:r>
      <w:r>
        <w:t>20</w:t>
      </w:r>
      <w:r>
        <w:rPr>
          <w:rFonts w:cs="宋体" w:hint="eastAsia"/>
        </w:rPr>
        <w:t>个</w:t>
      </w:r>
    </w:p>
    <w:p w:rsidR="007D599B" w:rsidRDefault="007D599B" w:rsidP="00C7217B">
      <w:r>
        <w:rPr>
          <w:rFonts w:cs="宋体" w:hint="eastAsia"/>
        </w:rPr>
        <w:t>（</w:t>
      </w:r>
      <w:r>
        <w:t>2</w:t>
      </w:r>
      <w:r>
        <w:rPr>
          <w:rFonts w:cs="宋体" w:hint="eastAsia"/>
        </w:rPr>
        <w:t>）在</w:t>
      </w:r>
      <w:r>
        <w:t>id</w:t>
      </w:r>
      <w:r>
        <w:rPr>
          <w:rFonts w:cs="宋体" w:hint="eastAsia"/>
        </w:rPr>
        <w:t>为</w:t>
      </w:r>
      <w:r>
        <w:t>number</w:t>
      </w:r>
      <w:r>
        <w:rPr>
          <w:rFonts w:cs="宋体" w:hint="eastAsia"/>
        </w:rPr>
        <w:t>的</w:t>
      </w:r>
      <w:r>
        <w:t>td</w:t>
      </w:r>
      <w:r>
        <w:rPr>
          <w:rFonts w:cs="宋体" w:hint="eastAsia"/>
        </w:rPr>
        <w:t>中显示文本框的字符个数</w:t>
      </w:r>
    </w:p>
    <w:p w:rsidR="007D599B" w:rsidRDefault="007D599B" w:rsidP="00C7217B">
      <w:r w:rsidRPr="00C04AA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T))8F21XAL21Z]}4(O}4X(K" style="width:144.75pt;height:99.75pt;visibility:visible">
            <v:imagedata r:id="rId5" o:title=""/>
          </v:shape>
        </w:pict>
      </w:r>
    </w:p>
    <w:p w:rsidR="007D599B" w:rsidRDefault="007D599B" w:rsidP="00C7217B">
      <w:r>
        <w:t>&lt;html&gt;</w:t>
      </w:r>
    </w:p>
    <w:p w:rsidR="007D599B" w:rsidRDefault="007D599B" w:rsidP="00C7217B">
      <w:r>
        <w:t>&lt;head&gt;</w:t>
      </w:r>
    </w:p>
    <w:p w:rsidR="007D599B" w:rsidRDefault="007D599B" w:rsidP="00C7217B">
      <w:r>
        <w:t>&lt;meta http-equiv="Content-Type" content="text/html; charset=utf-8" /&gt;</w:t>
      </w:r>
    </w:p>
    <w:p w:rsidR="007D599B" w:rsidRDefault="007D599B" w:rsidP="00C7217B">
      <w:r>
        <w:t>&lt;title&gt;</w:t>
      </w:r>
      <w:r>
        <w:rPr>
          <w:rFonts w:cs="宋体" w:hint="eastAsia"/>
        </w:rPr>
        <w:t>留言</w:t>
      </w:r>
      <w:r>
        <w:t>&lt;/title&gt;</w:t>
      </w:r>
    </w:p>
    <w:p w:rsidR="007D599B" w:rsidRDefault="007D599B" w:rsidP="00C7217B">
      <w:r>
        <w:t>&lt;script&gt;</w:t>
      </w:r>
    </w:p>
    <w:p w:rsidR="007D599B" w:rsidRDefault="007D599B" w:rsidP="00C7217B">
      <w:r>
        <w:tab/>
        <w:t>function test(){</w:t>
      </w:r>
    </w:p>
    <w:p w:rsidR="007D599B" w:rsidRDefault="007D599B" w:rsidP="00C7217B">
      <w:r>
        <w:tab/>
      </w:r>
      <w:r>
        <w:tab/>
        <w:t>var content = document.getElementById("feedBack").value;</w:t>
      </w:r>
    </w:p>
    <w:p w:rsidR="007D599B" w:rsidRDefault="007D599B" w:rsidP="00C7217B">
      <w:r>
        <w:tab/>
      </w:r>
      <w:r>
        <w:tab/>
        <w:t>if(content.length&gt;20){</w:t>
      </w:r>
    </w:p>
    <w:p w:rsidR="007D599B" w:rsidRDefault="007D599B" w:rsidP="00C7217B">
      <w:r>
        <w:tab/>
      </w:r>
      <w:r>
        <w:tab/>
      </w:r>
      <w:r>
        <w:tab/>
        <w:t>content = content.substr(0,20);</w:t>
      </w:r>
    </w:p>
    <w:p w:rsidR="007D599B" w:rsidRDefault="007D599B" w:rsidP="00C7217B">
      <w:r>
        <w:tab/>
      </w:r>
      <w:r>
        <w:tab/>
        <w:t>}</w:t>
      </w:r>
    </w:p>
    <w:p w:rsidR="007D599B" w:rsidRDefault="007D599B" w:rsidP="00C7217B">
      <w:r>
        <w:tab/>
      </w:r>
      <w:r>
        <w:tab/>
        <w:t>document.getElementById("feedBack").value=content;</w:t>
      </w:r>
    </w:p>
    <w:p w:rsidR="007D599B" w:rsidRDefault="007D599B" w:rsidP="00C7217B">
      <w:r>
        <w:tab/>
      </w:r>
      <w:r>
        <w:tab/>
        <w:t>document.getElementById("number").innerHTML=content.length;</w:t>
      </w:r>
    </w:p>
    <w:p w:rsidR="007D599B" w:rsidRDefault="007D599B" w:rsidP="00C7217B">
      <w:r>
        <w:tab/>
        <w:t>}</w:t>
      </w:r>
    </w:p>
    <w:p w:rsidR="007D599B" w:rsidRDefault="007D599B" w:rsidP="00C7217B">
      <w:r>
        <w:t>&lt;/script&gt;</w:t>
      </w:r>
    </w:p>
    <w:p w:rsidR="007D599B" w:rsidRDefault="007D599B" w:rsidP="00C7217B">
      <w:r>
        <w:t>&lt;/head&gt;</w:t>
      </w:r>
    </w:p>
    <w:p w:rsidR="007D599B" w:rsidRDefault="007D599B" w:rsidP="00C7217B">
      <w:r>
        <w:t>&lt;body&gt;</w:t>
      </w:r>
    </w:p>
    <w:p w:rsidR="007D599B" w:rsidRDefault="007D599B" w:rsidP="00C7217B">
      <w:r>
        <w:t>&lt;table&gt;</w:t>
      </w:r>
    </w:p>
    <w:p w:rsidR="007D599B" w:rsidRDefault="007D599B" w:rsidP="00C7217B">
      <w:r>
        <w:t>&lt;tr&gt;</w:t>
      </w:r>
    </w:p>
    <w:p w:rsidR="007D599B" w:rsidRDefault="007D599B" w:rsidP="00C7217B">
      <w:r>
        <w:t>&lt;td&gt;</w:t>
      </w:r>
    </w:p>
    <w:p w:rsidR="007D599B" w:rsidRDefault="007D599B" w:rsidP="00C7217B">
      <w:r>
        <w:rPr>
          <w:rFonts w:cs="宋体" w:hint="eastAsia"/>
        </w:rPr>
        <w:t>留言</w:t>
      </w:r>
    </w:p>
    <w:p w:rsidR="007D599B" w:rsidRDefault="007D599B" w:rsidP="00C7217B">
      <w:r>
        <w:t>&lt;/td&gt;</w:t>
      </w:r>
    </w:p>
    <w:p w:rsidR="007D599B" w:rsidRDefault="007D599B" w:rsidP="00C7217B">
      <w:r>
        <w:t>&lt;td id="number"&gt;</w:t>
      </w:r>
    </w:p>
    <w:p w:rsidR="007D599B" w:rsidRDefault="007D599B" w:rsidP="00C7217B">
      <w:r>
        <w:t xml:space="preserve">                    0</w:t>
      </w:r>
    </w:p>
    <w:p w:rsidR="007D599B" w:rsidRDefault="007D599B" w:rsidP="00C7217B">
      <w:r>
        <w:t>&lt;/td&gt;</w:t>
      </w:r>
    </w:p>
    <w:p w:rsidR="007D599B" w:rsidRDefault="007D599B" w:rsidP="00C7217B">
      <w:r>
        <w:t>&lt;/tr&gt;</w:t>
      </w:r>
    </w:p>
    <w:p w:rsidR="007D599B" w:rsidRDefault="007D599B" w:rsidP="00C7217B">
      <w:r>
        <w:t>&lt;tr&gt;</w:t>
      </w:r>
    </w:p>
    <w:p w:rsidR="007D599B" w:rsidRDefault="007D599B" w:rsidP="00C7217B">
      <w:r>
        <w:t>&lt;td colspan=2&gt;</w:t>
      </w:r>
    </w:p>
    <w:p w:rsidR="007D599B" w:rsidRDefault="007D599B" w:rsidP="00C7217B">
      <w:r>
        <w:t>&lt;textarea id="feedBack" onkeyup="test()" rows=6&gt;&lt;/textarea&gt;</w:t>
      </w:r>
    </w:p>
    <w:p w:rsidR="007D599B" w:rsidRDefault="007D599B" w:rsidP="00C7217B">
      <w:r>
        <w:t>&lt;/td&gt;</w:t>
      </w:r>
    </w:p>
    <w:p w:rsidR="007D599B" w:rsidRDefault="007D599B" w:rsidP="00C7217B">
      <w:r>
        <w:t>&lt;/tr&gt;</w:t>
      </w:r>
    </w:p>
    <w:p w:rsidR="007D599B" w:rsidRDefault="007D599B" w:rsidP="00C7217B">
      <w:r>
        <w:t>&lt;/table&gt;</w:t>
      </w:r>
    </w:p>
    <w:p w:rsidR="007D599B" w:rsidRDefault="007D599B" w:rsidP="00C7217B">
      <w:r>
        <w:t>&lt;/body&gt;</w:t>
      </w:r>
    </w:p>
    <w:p w:rsidR="007D599B" w:rsidRPr="00C7217B" w:rsidRDefault="007D599B">
      <w:r>
        <w:t>&lt;/html&gt;</w:t>
      </w:r>
      <w:bookmarkStart w:id="0" w:name="_GoBack"/>
      <w:bookmarkEnd w:id="0"/>
    </w:p>
    <w:sectPr w:rsidR="007D599B" w:rsidRPr="00C7217B" w:rsidSect="00493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34502"/>
    <w:multiLevelType w:val="hybridMultilevel"/>
    <w:tmpl w:val="38B4DBF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ACFE37D0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217B"/>
    <w:rsid w:val="004939CF"/>
    <w:rsid w:val="007D599B"/>
    <w:rsid w:val="00A12218"/>
    <w:rsid w:val="00A96983"/>
    <w:rsid w:val="00C03D90"/>
    <w:rsid w:val="00C04AA2"/>
    <w:rsid w:val="00C7217B"/>
    <w:rsid w:val="00DD12EE"/>
    <w:rsid w:val="00DF2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17B"/>
    <w:pPr>
      <w:widowControl w:val="0"/>
      <w:jc w:val="both"/>
    </w:pPr>
    <w:rPr>
      <w:rFonts w:ascii="Times New Roman" w:hAnsi="Times New Roman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C7217B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C7217B"/>
    <w:rPr>
      <w:rFonts w:ascii="Cambria" w:eastAsia="宋体" w:hAnsi="Cambria" w:cs="Cambria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C721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217B"/>
    <w:rPr>
      <w:rFonts w:ascii="Times New Roman" w:eastAsia="宋体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99"/>
    <w:qFormat/>
    <w:rsid w:val="00C7217B"/>
    <w:pPr>
      <w:spacing w:before="240" w:after="60" w:line="312" w:lineRule="auto"/>
      <w:jc w:val="center"/>
      <w:outlineLvl w:val="1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C7217B"/>
    <w:rPr>
      <w:rFonts w:ascii="Cambria" w:eastAsia="宋体" w:hAnsi="Cambria" w:cs="Cambria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</TotalTime>
  <Pages>9</Pages>
  <Words>1792</Words>
  <Characters>10220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</dc:creator>
  <cp:keywords/>
  <dc:description/>
  <cp:lastModifiedBy>微软用户</cp:lastModifiedBy>
  <cp:revision>2</cp:revision>
  <dcterms:created xsi:type="dcterms:W3CDTF">2010-12-23T04:56:00Z</dcterms:created>
  <dcterms:modified xsi:type="dcterms:W3CDTF">2010-05-09T00:57:00Z</dcterms:modified>
</cp:coreProperties>
</file>